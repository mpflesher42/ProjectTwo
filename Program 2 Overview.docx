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8E41C7"/>
  <w:body>
    <w:p w14:paraId="6B84861B" w14:textId="77777777" w:rsidR="00CB59DA" w:rsidRDefault="00AC6398">
      <w:pPr>
        <w:spacing w:before="0" w:after="160" w:line="259" w:lineRule="auto"/>
        <w:contextualSpacing w:val="0"/>
        <w:rPr>
          <w:rFonts w:ascii="Imprint MT Shadow" w:eastAsiaTheme="majorEastAsia" w:hAnsi="Imprint MT Shadow" w:cstheme="majorBidi"/>
          <w:color w:val="FFD966" w:themeColor="accent4" w:themeTint="99"/>
          <w:sz w:val="36"/>
          <w:szCs w:val="36"/>
        </w:rPr>
      </w:pPr>
      <w:r>
        <w:rPr>
          <w:noProof/>
        </w:rPr>
        <mc:AlternateContent>
          <mc:Choice Requires="wps">
            <w:drawing>
              <wp:anchor distT="0" distB="0" distL="114300" distR="114300" simplePos="0" relativeHeight="251675136" behindDoc="0" locked="0" layoutInCell="1" allowOverlap="1" wp14:anchorId="6B0DC2A7" wp14:editId="09F16B5F">
                <wp:simplePos x="0" y="0"/>
                <wp:positionH relativeFrom="margin">
                  <wp:align>center</wp:align>
                </wp:positionH>
                <wp:positionV relativeFrom="page">
                  <wp:posOffset>3450590</wp:posOffset>
                </wp:positionV>
                <wp:extent cx="3510000" cy="1008000"/>
                <wp:effectExtent l="0" t="0" r="0" b="1905"/>
                <wp:wrapNone/>
                <wp:docPr id="485649733" name="Text Box 2"/>
                <wp:cNvGraphicFramePr/>
                <a:graphic xmlns:a="http://schemas.openxmlformats.org/drawingml/2006/main">
                  <a:graphicData uri="http://schemas.microsoft.com/office/word/2010/wordprocessingShape">
                    <wps:wsp>
                      <wps:cNvSpPr txBox="1"/>
                      <wps:spPr>
                        <a:xfrm>
                          <a:off x="0" y="0"/>
                          <a:ext cx="3510000" cy="1008000"/>
                        </a:xfrm>
                        <a:prstGeom prst="rect">
                          <a:avLst/>
                        </a:prstGeom>
                        <a:noFill/>
                        <a:ln w="6350">
                          <a:noFill/>
                        </a:ln>
                      </wps:spPr>
                      <wps:txbx>
                        <w:txbxContent>
                          <w:p w14:paraId="387A64CB" w14:textId="44F02EFC" w:rsidR="00F73789" w:rsidRPr="00A963EF" w:rsidRDefault="00F243A9" w:rsidP="00F5439E">
                            <w:pPr>
                              <w:pStyle w:val="TitleAid"/>
                            </w:pPr>
                            <w:r>
                              <w:t xml:space="preserve">List </w:t>
                            </w:r>
                            <w:r w:rsidR="00963827">
                              <w:t>my</w:t>
                            </w:r>
                            <w:r>
                              <w:t xml:space="preserve"> Reasons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DC2A7" id="_x0000_t202" coordsize="21600,21600" o:spt="202" path="m,l,21600r21600,l21600,xe">
                <v:stroke joinstyle="miter"/>
                <v:path gradientshapeok="t" o:connecttype="rect"/>
              </v:shapetype>
              <v:shape id="Text Box 2" o:spid="_x0000_s1026" type="#_x0000_t202" style="position:absolute;margin-left:0;margin-top:271.7pt;width:276.4pt;height:79.35pt;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" filled="f" stroked="f" strokeweight=".5pt">
                <v:textbox>
                  <w:txbxContent>
                    <w:p w14:paraId="387A64CB" w14:textId="44F02EFC" w:rsidR="00F73789" w:rsidRPr="00A963EF" w:rsidRDefault="00F243A9" w:rsidP="00F5439E">
                      <w:pPr>
                        <w:pStyle w:val="TitleAid"/>
                      </w:pPr>
                      <w:r>
                        <w:t xml:space="preserve">List </w:t>
                      </w:r>
                      <w:r w:rsidR="00963827">
                        <w:t>my</w:t>
                      </w:r>
                      <w:r>
                        <w:t xml:space="preserve"> Reasons</w:t>
                      </w:r>
                    </w:p>
                  </w:txbxContent>
                </v:textbox>
                <w10:wrap anchorx="margin" anchory="page"/>
              </v:shape>
            </w:pict>
          </mc:Fallback>
        </mc:AlternateContent>
      </w:r>
      <w:r>
        <w:rPr>
          <w:noProof/>
        </w:rPr>
        <mc:AlternateContent>
          <mc:Choice Requires="wps">
            <w:drawing>
              <wp:anchor distT="0" distB="0" distL="114300" distR="114300" simplePos="0" relativeHeight="251667968" behindDoc="0" locked="0" layoutInCell="1" allowOverlap="1" wp14:anchorId="0DB0C1CE" wp14:editId="5107A858">
                <wp:simplePos x="0" y="0"/>
                <wp:positionH relativeFrom="margin">
                  <wp:align>center</wp:align>
                </wp:positionH>
                <wp:positionV relativeFrom="page">
                  <wp:posOffset>6247130</wp:posOffset>
                </wp:positionV>
                <wp:extent cx="3510000" cy="1008346"/>
                <wp:effectExtent l="0" t="0" r="0" b="1905"/>
                <wp:wrapNone/>
                <wp:docPr id="1358077676" name="Text Box 2"/>
                <wp:cNvGraphicFramePr/>
                <a:graphic xmlns:a="http://schemas.openxmlformats.org/drawingml/2006/main">
                  <a:graphicData uri="http://schemas.microsoft.com/office/word/2010/wordprocessingShape">
                    <wps:wsp>
                      <wps:cNvSpPr txBox="1"/>
                      <wps:spPr>
                        <a:xfrm>
                          <a:off x="0" y="0"/>
                          <a:ext cx="3510000" cy="1008346"/>
                        </a:xfrm>
                        <a:prstGeom prst="rect">
                          <a:avLst/>
                        </a:prstGeom>
                        <a:noFill/>
                        <a:ln w="6350">
                          <a:noFill/>
                        </a:ln>
                      </wps:spPr>
                      <wps:txbx>
                        <w:txbxContent>
                          <w:p w14:paraId="35A145B1" w14:textId="77777777" w:rsidR="00DB0CFA" w:rsidRPr="00A963EF" w:rsidRDefault="00FC23C3" w:rsidP="00DB0CFA">
                            <w:pPr>
                              <w:pStyle w:val="TitleAid"/>
                            </w:pPr>
                            <w:r>
                              <w:t>John Grzegorczyk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0C1CE" id="_x0000_s1027" type="#_x0000_t202" style="position:absolute;margin-left:0;margin-top:491.9pt;width:276.4pt;height:79.4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" filled="f" stroked="f" strokeweight=".5pt">
                <v:textbox>
                  <w:txbxContent>
                    <w:p w14:paraId="35A145B1" w14:textId="77777777" w:rsidR="00DB0CFA" w:rsidRPr="00A963EF" w:rsidRDefault="00FC23C3" w:rsidP="00DB0CFA">
                      <w:pPr>
                        <w:pStyle w:val="TitleAid"/>
                      </w:pPr>
                      <w:r>
                        <w:t>John Grzegorczyk</w:t>
                      </w:r>
                    </w:p>
                  </w:txbxContent>
                </v:textbox>
                <w10:wrap anchorx="margin" anchory="page"/>
              </v:shape>
            </w:pict>
          </mc:Fallback>
        </mc:AlternateContent>
      </w:r>
      <w:r>
        <w:rPr>
          <w:noProof/>
        </w:rPr>
        <mc:AlternateContent>
          <mc:Choice Requires="wps">
            <w:drawing>
              <wp:anchor distT="0" distB="0" distL="114300" distR="114300" simplePos="0" relativeHeight="251660800" behindDoc="0" locked="0" layoutInCell="1" allowOverlap="1" wp14:anchorId="2DD20DC3" wp14:editId="6E66CADA">
                <wp:simplePos x="0" y="0"/>
                <wp:positionH relativeFrom="margin">
                  <wp:align>right</wp:align>
                </wp:positionH>
                <wp:positionV relativeFrom="margin">
                  <wp:align>center</wp:align>
                </wp:positionV>
                <wp:extent cx="5715000" cy="4248150"/>
                <wp:effectExtent l="19050" t="19050" r="19050" b="19050"/>
                <wp:wrapNone/>
                <wp:docPr id="1525021237" name="Rectangle 1"/>
                <wp:cNvGraphicFramePr/>
                <a:graphic xmlns:a="http://schemas.openxmlformats.org/drawingml/2006/main">
                  <a:graphicData uri="http://schemas.microsoft.com/office/word/2010/wordprocessingShape">
                    <wps:wsp>
                      <wps:cNvSpPr/>
                      <wps:spPr>
                        <a:xfrm>
                          <a:off x="0" y="0"/>
                          <a:ext cx="5715000" cy="424815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47F99" id="Rectangle 1" o:spid="_x0000_s1026" style="position:absolute;margin-left:398.8pt;margin-top:0;width:450pt;height:334.5pt;z-index:251660800;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" filled="f" strokecolor="black [3213]" strokeweight="3pt">
                <w10:wrap anchorx="margin" anchory="margin"/>
              </v:rect>
            </w:pict>
          </mc:Fallback>
        </mc:AlternateContent>
      </w:r>
      <w:r w:rsidR="00F86BBD">
        <w:rPr>
          <w:noProof/>
        </w:rPr>
        <mc:AlternateContent>
          <mc:Choice Requires="wps">
            <w:drawing>
              <wp:anchor distT="0" distB="0" distL="114300" distR="114300" simplePos="0" relativeHeight="251646464" behindDoc="0" locked="0" layoutInCell="1" allowOverlap="1" wp14:anchorId="7881054D" wp14:editId="08B561C6">
                <wp:simplePos x="0" y="0"/>
                <wp:positionH relativeFrom="margin">
                  <wp:align>left</wp:align>
                </wp:positionH>
                <wp:positionV relativeFrom="margin">
                  <wp:align>center</wp:align>
                </wp:positionV>
                <wp:extent cx="5715000" cy="4248150"/>
                <wp:effectExtent l="0" t="0" r="0" b="0"/>
                <wp:wrapNone/>
                <wp:docPr id="1306426001" name="Rectangle 1"/>
                <wp:cNvGraphicFramePr/>
                <a:graphic xmlns:a="http://schemas.openxmlformats.org/drawingml/2006/main">
                  <a:graphicData uri="http://schemas.microsoft.com/office/word/2010/wordprocessingShape">
                    <wps:wsp>
                      <wps:cNvSpPr/>
                      <wps:spPr>
                        <a:xfrm>
                          <a:off x="0" y="0"/>
                          <a:ext cx="5715000" cy="4248150"/>
                        </a:xfrm>
                        <a:prstGeom prst="rect">
                          <a:avLst/>
                        </a:prstGeom>
                        <a:solidFill>
                          <a:srgbClr val="7030A0"/>
                        </a:solidFill>
                        <a:ln w="38100">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BD746E" w14:textId="77777777" w:rsidR="00F86BBD" w:rsidRDefault="00F86BBD" w:rsidP="00F86B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1054D" id="Rectangle 1" o:spid="_x0000_s1028" style="position:absolute;margin-left:0;margin-top:0;width:450pt;height:334.5pt;z-index:251646464;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" fillcolor="#7030a0" stroked="f" strokeweight="3pt">
                <v:textbox>
                  <w:txbxContent>
                    <w:p w14:paraId="75BD746E" w14:textId="77777777" w:rsidR="00F86BBD" w:rsidRDefault="00F86BBD" w:rsidP="00F86BBD">
                      <w:pPr>
                        <w:jc w:val="center"/>
                      </w:pPr>
                    </w:p>
                  </w:txbxContent>
                </v:textbox>
                <w10:wrap anchorx="margin" anchory="margin"/>
              </v:rect>
            </w:pict>
          </mc:Fallback>
        </mc:AlternateContent>
      </w:r>
      <w:r w:rsidR="00DF355A">
        <w:rPr>
          <w:noProof/>
        </w:rPr>
        <mc:AlternateContent>
          <mc:Choice Requires="wps">
            <w:drawing>
              <wp:anchor distT="45720" distB="45720" distL="114300" distR="114300" simplePos="0" relativeHeight="251653632" behindDoc="0" locked="0" layoutInCell="1" allowOverlap="1" wp14:anchorId="317493B7" wp14:editId="6053A274">
                <wp:simplePos x="0" y="0"/>
                <wp:positionH relativeFrom="page">
                  <wp:align>left</wp:align>
                </wp:positionH>
                <wp:positionV relativeFrom="margin">
                  <wp:align>center</wp:align>
                </wp:positionV>
                <wp:extent cx="7560000" cy="1440000"/>
                <wp:effectExtent l="0" t="0" r="317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1440000"/>
                        </a:xfrm>
                        <a:prstGeom prst="rect">
                          <a:avLst/>
                        </a:prstGeom>
                        <a:solidFill>
                          <a:schemeClr val="accent4">
                            <a:lumMod val="20000"/>
                            <a:lumOff val="80000"/>
                          </a:schemeClr>
                        </a:solidFill>
                        <a:ln w="9525">
                          <a:noFill/>
                          <a:miter lim="800000"/>
                          <a:headEnd/>
                          <a:tailEnd/>
                        </a:ln>
                      </wps:spPr>
                      <wps:txbx>
                        <w:txbxContent>
                          <w:p w14:paraId="30B22726" w14:textId="030CED7D" w:rsidR="00390238" w:rsidRDefault="00F243A9" w:rsidP="00DB0CFA">
                            <w:pPr>
                              <w:pStyle w:val="Title"/>
                            </w:pPr>
                            <w:r>
                              <w:t>Program Two</w:t>
                            </w:r>
                          </w:p>
                          <w:p w14:paraId="3D94A27D" w14:textId="2AB294BB" w:rsidR="00DB0CFA" w:rsidRPr="00DB0CFA" w:rsidRDefault="00F243A9" w:rsidP="00DB0CFA">
                            <w:pPr>
                              <w:pStyle w:val="Subtitle"/>
                            </w:pPr>
                            <w:r>
                              <w:t>A test of templates and the first use of list classes and structures</w:t>
                            </w:r>
                            <w:r w:rsidR="00963827">
                              <w:t xml:space="preserve"> alongside sorting functions</w:t>
                            </w:r>
                          </w:p>
                        </w:txbxContent>
                      </wps:txbx>
                      <wps:bodyPr rot="0" vert="horz" wrap="square" lIns="1080000" tIns="45720" rIns="108000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7493B7" id="_x0000_s1029" type="#_x0000_t202" style="position:absolute;margin-left:0;margin-top:0;width:595.3pt;height:113.4pt;z-index:251653632;visibility:visible;mso-wrap-style:square;mso-width-percent:0;mso-height-percent:0;mso-wrap-distance-left:9pt;mso-wrap-distance-top:3.6pt;mso-wrap-distance-right:9pt;mso-wrap-distance-bottom:3.6pt;mso-position-horizontal:left;mso-position-horizontal-relative:page;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" fillcolor="#fff2cc [663]" stroked="f">
                <v:textbox inset="30mm,,30mm">
                  <w:txbxContent>
                    <w:p w14:paraId="30B22726" w14:textId="030CED7D" w:rsidR="00390238" w:rsidRDefault="00F243A9" w:rsidP="00DB0CFA">
                      <w:pPr>
                        <w:pStyle w:val="Title"/>
                      </w:pPr>
                      <w:r>
                        <w:t>Program Two</w:t>
                      </w:r>
                    </w:p>
                    <w:p w14:paraId="3D94A27D" w14:textId="2AB294BB" w:rsidR="00DB0CFA" w:rsidRPr="00DB0CFA" w:rsidRDefault="00F243A9" w:rsidP="00DB0CFA">
                      <w:pPr>
                        <w:pStyle w:val="Subtitle"/>
                      </w:pPr>
                      <w:r>
                        <w:t>A test of templates and the first use of list classes and structures</w:t>
                      </w:r>
                      <w:r w:rsidR="00963827">
                        <w:t xml:space="preserve"> alongside sorting functions</w:t>
                      </w:r>
                    </w:p>
                  </w:txbxContent>
                </v:textbox>
                <w10:wrap type="square" anchorx="page" anchory="margin"/>
              </v:shape>
            </w:pict>
          </mc:Fallback>
        </mc:AlternateContent>
      </w:r>
      <w:bookmarkStart w:id="0" w:name="_Toc168280169"/>
      <w:r w:rsidR="00CB59DA">
        <w:br w:type="page"/>
      </w:r>
    </w:p>
    <w:p w14:paraId="5619A2DB" w14:textId="75514951" w:rsidR="00A550C3" w:rsidRDefault="00F243A9" w:rsidP="00FC23C3">
      <w:pPr>
        <w:pStyle w:val="Heading1"/>
        <w:framePr w:wrap="notBeside"/>
      </w:pPr>
      <w:bookmarkStart w:id="1" w:name="_Section_Header"/>
      <w:bookmarkEnd w:id="0"/>
      <w:bookmarkEnd w:id="1"/>
      <w:r>
        <w:lastRenderedPageBreak/>
        <w:t>Outline</w:t>
      </w:r>
    </w:p>
    <w:p w14:paraId="6A107D19" w14:textId="32595025" w:rsidR="00F243A9" w:rsidRDefault="00AD746E" w:rsidP="00F243A9">
      <w:r>
        <w:t>This time around we want you focusing on building using template classes and structures, so that the code can be reused!</w:t>
      </w:r>
    </w:p>
    <w:p w14:paraId="159C0692" w14:textId="77777777" w:rsidR="00F243A9" w:rsidRDefault="00F243A9" w:rsidP="00F243A9">
      <w:pPr>
        <w:pStyle w:val="Heading2"/>
      </w:pPr>
      <w:r>
        <w:t>Description</w:t>
      </w:r>
    </w:p>
    <w:p w14:paraId="1DB4C464" w14:textId="4BEA3A10" w:rsidR="00F243A9" w:rsidRPr="005D632F" w:rsidRDefault="00AD746E" w:rsidP="00F243A9">
      <w:pPr>
        <w:pStyle w:val="Paragraph"/>
      </w:pPr>
      <w:r>
        <w:t>Another layered program with data storage using lists, queues, and/or stacks to store information the user specifies. Students will be focused on learning how template classes work, and how to best utilize their function without trying to limit the functionality of the class. This will require them to also learn how to overload some operator functions for their classes so that they can utilize their template classes as a true template. Additionally, since these classes should all be templates (aside from the data-class), the students should be able to work on each part in isolation, integrating even better with the Git workflow we previously introduced.</w:t>
      </w:r>
    </w:p>
    <w:p w14:paraId="3ADEF064" w14:textId="77777777" w:rsidR="00F243A9" w:rsidRPr="005D632F" w:rsidRDefault="00F243A9" w:rsidP="00F243A9">
      <w:pPr>
        <w:pStyle w:val="Heading2"/>
      </w:pPr>
      <w:r>
        <w:t>Requirements</w:t>
      </w:r>
    </w:p>
    <w:p w14:paraId="15B911C9" w14:textId="60204855" w:rsidR="00F243A9" w:rsidRDefault="00F243A9" w:rsidP="00F243A9">
      <w:pPr>
        <w:pStyle w:val="Paragraph"/>
      </w:pPr>
      <w:r>
        <w:t xml:space="preserve">The program will </w:t>
      </w:r>
      <w:r w:rsidR="00AD746E">
        <w:t xml:space="preserve">again </w:t>
      </w:r>
      <w:r>
        <w:t xml:space="preserve">consist of </w:t>
      </w:r>
      <w:r w:rsidR="00AD746E">
        <w:t xml:space="preserve">at least </w:t>
      </w:r>
      <w:r>
        <w:t xml:space="preserve">four parts and </w:t>
      </w:r>
      <w:r w:rsidR="00963827">
        <w:t>(around)</w:t>
      </w:r>
      <w:r w:rsidR="00AD746E">
        <w:t xml:space="preserve"> </w:t>
      </w:r>
      <w:r w:rsidR="00D37EF4">
        <w:t>six</w:t>
      </w:r>
      <w:r>
        <w:t xml:space="preserve"> files. </w:t>
      </w:r>
      <w:r w:rsidR="00402B47">
        <w:t>Which</w:t>
      </w:r>
      <w:r>
        <w:t xml:space="preserve"> will be subdivided as follows:</w:t>
      </w:r>
    </w:p>
    <w:p w14:paraId="77EBFD3F" w14:textId="77777777" w:rsidR="00F243A9" w:rsidRDefault="00F243A9" w:rsidP="00F243A9">
      <w:pPr>
        <w:pStyle w:val="Heading3"/>
      </w:pPr>
      <w:r>
        <w:t>Parts</w:t>
      </w:r>
    </w:p>
    <w:p w14:paraId="335F40B0" w14:textId="77777777" w:rsidR="00F243A9" w:rsidRDefault="00F243A9" w:rsidP="00F243A9">
      <w:pPr>
        <w:pStyle w:val="Heading4"/>
      </w:pPr>
      <w:r>
        <w:t>Driver</w:t>
      </w:r>
    </w:p>
    <w:p w14:paraId="684181DE" w14:textId="77777777" w:rsidR="00F243A9" w:rsidRDefault="00F243A9" w:rsidP="00F243A9">
      <w:pPr>
        <w:pStyle w:val="BulletedList"/>
      </w:pPr>
      <w:r>
        <w:t>Contains a full program flow.</w:t>
      </w:r>
    </w:p>
    <w:p w14:paraId="34200B00" w14:textId="77777777" w:rsidR="00F243A9" w:rsidRDefault="00F243A9" w:rsidP="00F243A9">
      <w:pPr>
        <w:pStyle w:val="BulletedList"/>
        <w:numPr>
          <w:ilvl w:val="1"/>
          <w:numId w:val="2"/>
        </w:numPr>
      </w:pPr>
      <w:r>
        <w:t>All classes are used.</w:t>
      </w:r>
    </w:p>
    <w:p w14:paraId="4C52C150" w14:textId="7C4FED28" w:rsidR="00F243A9" w:rsidRDefault="00F243A9" w:rsidP="00F243A9">
      <w:pPr>
        <w:pStyle w:val="BulletedList"/>
        <w:numPr>
          <w:ilvl w:val="1"/>
          <w:numId w:val="2"/>
        </w:numPr>
      </w:pPr>
      <w:r>
        <w:t xml:space="preserve">All </w:t>
      </w:r>
      <w:r w:rsidR="00AD746E">
        <w:t xml:space="preserve">necessary </w:t>
      </w:r>
      <w:r>
        <w:t xml:space="preserve">functions </w:t>
      </w:r>
      <w:r w:rsidR="00AD746E">
        <w:t>are accessible</w:t>
      </w:r>
      <w:r>
        <w:t xml:space="preserve"> tested.</w:t>
      </w:r>
    </w:p>
    <w:p w14:paraId="1DCEEA63" w14:textId="214A16D6" w:rsidR="00F243A9" w:rsidRDefault="00F243A9" w:rsidP="00F243A9">
      <w:pPr>
        <w:pStyle w:val="BulletedList"/>
        <w:numPr>
          <w:ilvl w:val="1"/>
          <w:numId w:val="2"/>
        </w:numPr>
      </w:pPr>
      <w:r>
        <w:t>User has some kind of input</w:t>
      </w:r>
      <w:r w:rsidR="00AD746E">
        <w:t>s</w:t>
      </w:r>
      <w:r>
        <w:t>.</w:t>
      </w:r>
    </w:p>
    <w:p w14:paraId="2602A704" w14:textId="686AC369" w:rsidR="00F243A9" w:rsidRDefault="00F243A9" w:rsidP="00F243A9">
      <w:pPr>
        <w:pStyle w:val="BulletedList"/>
      </w:pPr>
      <w:r>
        <w:t>Has a natural way to end the program</w:t>
      </w:r>
      <w:r w:rsidR="00AD746E">
        <w:t>, other than crashing it</w:t>
      </w:r>
      <w:r>
        <w:t>.</w:t>
      </w:r>
    </w:p>
    <w:p w14:paraId="4ECE1021" w14:textId="3EFF1C13" w:rsidR="00F243A9" w:rsidRDefault="00AD746E" w:rsidP="00F243A9">
      <w:pPr>
        <w:pStyle w:val="Heading4"/>
      </w:pPr>
      <w:r>
        <w:t>Linked list</w:t>
      </w:r>
      <w:r w:rsidR="00F243A9">
        <w:t xml:space="preserve"> class</w:t>
      </w:r>
    </w:p>
    <w:p w14:paraId="77F6DD09" w14:textId="1189F911" w:rsidR="00AD746E" w:rsidRDefault="001315F3" w:rsidP="00AD746E">
      <w:pPr>
        <w:pStyle w:val="BulletedList"/>
      </w:pPr>
      <w:r>
        <w:t>Private data:</w:t>
      </w:r>
    </w:p>
    <w:p w14:paraId="1ED0FE36" w14:textId="0655EE84" w:rsidR="001315F3" w:rsidRDefault="001315F3" w:rsidP="001315F3">
      <w:pPr>
        <w:pStyle w:val="BulletedList"/>
        <w:numPr>
          <w:ilvl w:val="1"/>
          <w:numId w:val="2"/>
        </w:numPr>
      </w:pPr>
      <w:r>
        <w:t xml:space="preserve">Head </w:t>
      </w:r>
      <w:r w:rsidR="00945BB3">
        <w:t>(</w:t>
      </w:r>
      <w:r>
        <w:t xml:space="preserve">and </w:t>
      </w:r>
      <w:r w:rsidR="00945BB3">
        <w:t>t</w:t>
      </w:r>
      <w:r>
        <w:t>ail</w:t>
      </w:r>
      <w:r w:rsidR="00945BB3">
        <w:t>)</w:t>
      </w:r>
      <w:r>
        <w:t xml:space="preserve"> list node pointers</w:t>
      </w:r>
      <w:r w:rsidR="00945BB3">
        <w:t xml:space="preserve"> (tail not required, but helps)</w:t>
      </w:r>
    </w:p>
    <w:p w14:paraId="1C4AA87A" w14:textId="6C16AAFC" w:rsidR="001315F3" w:rsidRDefault="001315F3" w:rsidP="001315F3">
      <w:pPr>
        <w:pStyle w:val="BulletedList"/>
        <w:numPr>
          <w:ilvl w:val="1"/>
          <w:numId w:val="2"/>
        </w:numPr>
      </w:pPr>
      <w:r>
        <w:t>Size (optional)</w:t>
      </w:r>
    </w:p>
    <w:p w14:paraId="74E567FA" w14:textId="24D95A31" w:rsidR="001315F3" w:rsidRDefault="001315F3" w:rsidP="001315F3">
      <w:pPr>
        <w:pStyle w:val="BulletedList"/>
      </w:pPr>
      <w:r>
        <w:t>Public functions:</w:t>
      </w:r>
    </w:p>
    <w:p w14:paraId="78B34C19" w14:textId="16AFB138" w:rsidR="001315F3" w:rsidRDefault="001315F3" w:rsidP="001315F3">
      <w:pPr>
        <w:pStyle w:val="BulletedList"/>
        <w:numPr>
          <w:ilvl w:val="1"/>
          <w:numId w:val="2"/>
        </w:numPr>
      </w:pPr>
      <w:r>
        <w:t>Add to the list (append, prepend, insert)</w:t>
      </w:r>
    </w:p>
    <w:p w14:paraId="7D46ABDA" w14:textId="09F81112" w:rsidR="001315F3" w:rsidRDefault="001315F3" w:rsidP="001315F3">
      <w:pPr>
        <w:pStyle w:val="BulletedList"/>
        <w:numPr>
          <w:ilvl w:val="1"/>
          <w:numId w:val="2"/>
        </w:numPr>
      </w:pPr>
      <w:r>
        <w:t>Get from the list (back, front, at)</w:t>
      </w:r>
    </w:p>
    <w:p w14:paraId="61B6DFA1" w14:textId="5803DB62" w:rsidR="001315F3" w:rsidRDefault="001315F3" w:rsidP="001315F3">
      <w:pPr>
        <w:pStyle w:val="BulletedList"/>
        <w:numPr>
          <w:ilvl w:val="1"/>
          <w:numId w:val="2"/>
        </w:numPr>
      </w:pPr>
      <w:r>
        <w:t>Remove from the list (pop, remove, etc.)</w:t>
      </w:r>
    </w:p>
    <w:p w14:paraId="4EB38D34" w14:textId="7433425F" w:rsidR="00945BB3" w:rsidRDefault="00945BB3" w:rsidP="00945BB3">
      <w:pPr>
        <w:pStyle w:val="BulletedList"/>
        <w:numPr>
          <w:ilvl w:val="1"/>
          <w:numId w:val="2"/>
        </w:numPr>
      </w:pPr>
      <w:r>
        <w:t>You do not need to do all these functions</w:t>
      </w:r>
    </w:p>
    <w:p w14:paraId="05ABFFA8" w14:textId="3C1E6720" w:rsidR="00945BB3" w:rsidRDefault="00945BB3" w:rsidP="00945BB3">
      <w:pPr>
        <w:pStyle w:val="BulletedList"/>
        <w:numPr>
          <w:ilvl w:val="2"/>
          <w:numId w:val="2"/>
        </w:numPr>
      </w:pPr>
      <w:r>
        <w:t>You need to have at least one of each type</w:t>
      </w:r>
    </w:p>
    <w:p w14:paraId="0E14D539" w14:textId="38E04D1B" w:rsidR="00945BB3" w:rsidRDefault="00945BB3" w:rsidP="00945BB3">
      <w:pPr>
        <w:pStyle w:val="BulletedList"/>
        <w:numPr>
          <w:ilvl w:val="2"/>
          <w:numId w:val="2"/>
        </w:numPr>
      </w:pPr>
      <w:r>
        <w:t>Consider how that will change the class functionality</w:t>
      </w:r>
    </w:p>
    <w:p w14:paraId="19EDEF59" w14:textId="3152A906" w:rsidR="001315F3" w:rsidRDefault="001315F3" w:rsidP="001315F3">
      <w:pPr>
        <w:pStyle w:val="BulletedList"/>
      </w:pPr>
      <w:r>
        <w:t>Public “friend” functions:</w:t>
      </w:r>
    </w:p>
    <w:p w14:paraId="6D8D1404" w14:textId="7846B99B" w:rsidR="001315F3" w:rsidRDefault="001315F3" w:rsidP="001315F3">
      <w:pPr>
        <w:pStyle w:val="BulletedList"/>
        <w:numPr>
          <w:ilvl w:val="1"/>
          <w:numId w:val="2"/>
        </w:numPr>
      </w:pPr>
      <w:r>
        <w:t>Some sorting function (quicksort, merge sort)</w:t>
      </w:r>
    </w:p>
    <w:p w14:paraId="31E7977E" w14:textId="5070D743" w:rsidR="001315F3" w:rsidRDefault="001315F3" w:rsidP="001315F3">
      <w:pPr>
        <w:pStyle w:val="BulletedList"/>
        <w:numPr>
          <w:ilvl w:val="2"/>
          <w:numId w:val="2"/>
        </w:numPr>
      </w:pPr>
      <w:r>
        <w:t>Please don’t do bubble sort!</w:t>
      </w:r>
    </w:p>
    <w:p w14:paraId="068B948C" w14:textId="2F3DD368" w:rsidR="001315F3" w:rsidRDefault="001315F3" w:rsidP="001315F3">
      <w:pPr>
        <w:pStyle w:val="BulletedList"/>
        <w:numPr>
          <w:ilvl w:val="2"/>
          <w:numId w:val="2"/>
        </w:numPr>
      </w:pPr>
      <w:r>
        <w:t>Try to use a type of partitioning sorting algorithm</w:t>
      </w:r>
    </w:p>
    <w:p w14:paraId="4F5AD7F5" w14:textId="5F81500A" w:rsidR="001315F3" w:rsidRDefault="001315F3" w:rsidP="001315F3">
      <w:pPr>
        <w:pStyle w:val="BulletedList"/>
        <w:numPr>
          <w:ilvl w:val="2"/>
          <w:numId w:val="2"/>
        </w:numPr>
      </w:pPr>
      <w:r>
        <w:t>If list node is not inside of linked list, this function does not have to be inside of linked list!</w:t>
      </w:r>
    </w:p>
    <w:p w14:paraId="36B6A236" w14:textId="0C196DCF" w:rsidR="00945BB3" w:rsidRDefault="00945BB3" w:rsidP="00945BB3">
      <w:pPr>
        <w:pStyle w:val="BulletedList"/>
        <w:numPr>
          <w:ilvl w:val="1"/>
          <w:numId w:val="2"/>
        </w:numPr>
      </w:pPr>
      <w:r>
        <w:t xml:space="preserve">Stream </w:t>
      </w:r>
      <w:r w:rsidRPr="00945BB3">
        <w:rPr>
          <w:rStyle w:val="CodeChar"/>
        </w:rPr>
        <w:t>operator &lt;&lt;</w:t>
      </w:r>
      <w:r>
        <w:t xml:space="preserve"> (for printing data)</w:t>
      </w:r>
    </w:p>
    <w:p w14:paraId="11017D6D" w14:textId="10CB0FEE" w:rsidR="00945BB3" w:rsidRPr="00AD746E" w:rsidRDefault="00402B47" w:rsidP="00945BB3">
      <w:pPr>
        <w:pStyle w:val="BulletedList"/>
      </w:pPr>
      <w:r>
        <w:t>Need</w:t>
      </w:r>
      <w:r w:rsidR="00945BB3">
        <w:t xml:space="preserve"> at least 1</w:t>
      </w:r>
      <w:r>
        <w:t>0</w:t>
      </w:r>
      <w:r w:rsidR="00945BB3">
        <w:t xml:space="preserve"> functions for this class!</w:t>
      </w:r>
    </w:p>
    <w:p w14:paraId="745834BD" w14:textId="77777777" w:rsidR="00F243A9" w:rsidRDefault="00F243A9" w:rsidP="00F243A9">
      <w:pPr>
        <w:pStyle w:val="Heading4"/>
      </w:pPr>
      <w:r>
        <w:t>Data class</w:t>
      </w:r>
    </w:p>
    <w:p w14:paraId="344E3185" w14:textId="4E6E595A" w:rsidR="00D37EF4" w:rsidRPr="00D37EF4" w:rsidRDefault="00D37EF4" w:rsidP="00D37EF4">
      <w:r>
        <w:t xml:space="preserve">If you decide to use the same data class as your previous assignment and update it with operator function (which we will allow), you MUST </w:t>
      </w:r>
      <w:r>
        <w:lastRenderedPageBreak/>
        <w:t>come up with at least one additional class to use for your program</w:t>
      </w:r>
      <w:r w:rsidR="009D36F2">
        <w:t xml:space="preserve">, that class needs at least 5 functions and minimum </w:t>
      </w:r>
      <w:r w:rsidR="00402B47">
        <w:t>3</w:t>
      </w:r>
      <w:r w:rsidR="009D36F2">
        <w:t xml:space="preserve"> sub-data</w:t>
      </w:r>
      <w:r>
        <w:t>.</w:t>
      </w:r>
    </w:p>
    <w:p w14:paraId="76EC362F" w14:textId="3B91DD53" w:rsidR="00F243A9" w:rsidRDefault="00F243A9" w:rsidP="00F243A9">
      <w:pPr>
        <w:pStyle w:val="BulletedList"/>
      </w:pPr>
      <w:r>
        <w:t>Stores some kind of information</w:t>
      </w:r>
    </w:p>
    <w:p w14:paraId="714D869F" w14:textId="405A8A83" w:rsidR="00AD746E" w:rsidRDefault="00F243A9" w:rsidP="00AD746E">
      <w:pPr>
        <w:pStyle w:val="BulletedList"/>
      </w:pPr>
      <w:r>
        <w:t>Data is private but modifiable through function calls</w:t>
      </w:r>
      <w:r w:rsidR="00C472DE">
        <w:t xml:space="preserve"> (getters/setters)</w:t>
      </w:r>
    </w:p>
    <w:p w14:paraId="50533A3C" w14:textId="3944E90A" w:rsidR="00963827" w:rsidRDefault="00963827" w:rsidP="00AD746E">
      <w:pPr>
        <w:pStyle w:val="BulletedList"/>
      </w:pPr>
      <w:r>
        <w:t>Must have comparison and stream operator overloads</w:t>
      </w:r>
      <w:r w:rsidR="001315F3">
        <w:t>:</w:t>
      </w:r>
    </w:p>
    <w:p w14:paraId="6329EAEB" w14:textId="2016B0C2" w:rsidR="00963827" w:rsidRDefault="00963827" w:rsidP="00963827">
      <w:pPr>
        <w:pStyle w:val="BulletedList"/>
        <w:numPr>
          <w:ilvl w:val="1"/>
          <w:numId w:val="2"/>
        </w:numPr>
      </w:pPr>
      <w:r w:rsidRPr="00963827">
        <w:rPr>
          <w:rStyle w:val="CodeChar"/>
        </w:rPr>
        <w:t>operator &lt;&lt;</w:t>
      </w:r>
    </w:p>
    <w:p w14:paraId="11D5036D" w14:textId="6E5383B3" w:rsidR="00963827" w:rsidRDefault="00963827" w:rsidP="00963827">
      <w:pPr>
        <w:pStyle w:val="BulletedList"/>
        <w:numPr>
          <w:ilvl w:val="1"/>
          <w:numId w:val="2"/>
        </w:numPr>
      </w:pPr>
      <w:r w:rsidRPr="00963827">
        <w:rPr>
          <w:rStyle w:val="CodeChar"/>
        </w:rPr>
        <w:t>operator &lt;</w:t>
      </w:r>
    </w:p>
    <w:p w14:paraId="4E0EE259" w14:textId="623178E8" w:rsidR="00963827" w:rsidRDefault="00963827" w:rsidP="00963827">
      <w:pPr>
        <w:pStyle w:val="BulletedList"/>
        <w:numPr>
          <w:ilvl w:val="1"/>
          <w:numId w:val="2"/>
        </w:numPr>
      </w:pPr>
      <w:r w:rsidRPr="00963827">
        <w:rPr>
          <w:rStyle w:val="CodeChar"/>
        </w:rPr>
        <w:t>operator &gt;</w:t>
      </w:r>
    </w:p>
    <w:p w14:paraId="46829740" w14:textId="34D0A2F5" w:rsidR="00963827" w:rsidRDefault="00963827" w:rsidP="00963827">
      <w:pPr>
        <w:pStyle w:val="BulletedList"/>
        <w:numPr>
          <w:ilvl w:val="1"/>
          <w:numId w:val="2"/>
        </w:numPr>
      </w:pPr>
      <w:r w:rsidRPr="00963827">
        <w:rPr>
          <w:rStyle w:val="CodeChar"/>
        </w:rPr>
        <w:t>operator ==</w:t>
      </w:r>
    </w:p>
    <w:p w14:paraId="428B6E2A" w14:textId="788A1CAD" w:rsidR="00963827" w:rsidRDefault="00963827" w:rsidP="00963827">
      <w:pPr>
        <w:pStyle w:val="BulletedList"/>
        <w:numPr>
          <w:ilvl w:val="1"/>
          <w:numId w:val="2"/>
        </w:numPr>
      </w:pPr>
      <w:r w:rsidRPr="00963827">
        <w:rPr>
          <w:rStyle w:val="CodeChar"/>
        </w:rPr>
        <w:t>operator &lt;=</w:t>
      </w:r>
      <w:r>
        <w:t xml:space="preserve"> (optional)</w:t>
      </w:r>
    </w:p>
    <w:p w14:paraId="09126C20" w14:textId="0F4BA14A" w:rsidR="00963827" w:rsidRDefault="00963827" w:rsidP="00963827">
      <w:pPr>
        <w:pStyle w:val="BulletedList"/>
        <w:numPr>
          <w:ilvl w:val="1"/>
          <w:numId w:val="2"/>
        </w:numPr>
      </w:pPr>
      <w:r w:rsidRPr="00963827">
        <w:rPr>
          <w:rStyle w:val="CodeChar"/>
        </w:rPr>
        <w:t>operator &gt;=</w:t>
      </w:r>
      <w:r>
        <w:t xml:space="preserve"> (optional)</w:t>
      </w:r>
    </w:p>
    <w:p w14:paraId="06AED7BF" w14:textId="25600FDE" w:rsidR="00F243A9" w:rsidRDefault="00F243A9" w:rsidP="00AD746E">
      <w:pPr>
        <w:pStyle w:val="Heading4"/>
      </w:pPr>
      <w:r>
        <w:t>Other class</w:t>
      </w:r>
    </w:p>
    <w:p w14:paraId="037C50C8" w14:textId="4B696838" w:rsidR="00AD746E" w:rsidRDefault="00AD746E" w:rsidP="00AD746E">
      <w:r>
        <w:t xml:space="preserve">You have two options for this class, a </w:t>
      </w:r>
      <w:r w:rsidR="00963827">
        <w:t xml:space="preserve">template </w:t>
      </w:r>
      <w:r>
        <w:t>helper</w:t>
      </w:r>
      <w:r w:rsidR="00963827">
        <w:t xml:space="preserve"> class (or struct) to linked list (basically list node, but outside of the linked list class), or a smart pointer implementation.</w:t>
      </w:r>
    </w:p>
    <w:p w14:paraId="367642AC" w14:textId="1EE452A7" w:rsidR="00963827" w:rsidRPr="00963827" w:rsidRDefault="00963827" w:rsidP="00AD746E">
      <w:pPr>
        <w:rPr>
          <w:i/>
          <w:iCs/>
        </w:rPr>
      </w:pPr>
      <w:r w:rsidRPr="00963827">
        <w:rPr>
          <w:i/>
          <w:iCs/>
        </w:rPr>
        <w:t>If you have a group of 5, you MUST do both!</w:t>
      </w:r>
    </w:p>
    <w:p w14:paraId="7CF54322" w14:textId="0CF2F863" w:rsidR="00963827" w:rsidRDefault="00963827" w:rsidP="00963827">
      <w:pPr>
        <w:pStyle w:val="Heading5"/>
      </w:pPr>
      <w:r>
        <w:t>List Node</w:t>
      </w:r>
    </w:p>
    <w:p w14:paraId="195D8490" w14:textId="4C4039D3" w:rsidR="00534371" w:rsidRDefault="00534371" w:rsidP="00963827">
      <w:pPr>
        <w:pStyle w:val="BulletedList"/>
      </w:pPr>
      <w:r>
        <w:t>Private data:</w:t>
      </w:r>
    </w:p>
    <w:p w14:paraId="01CDAFDB" w14:textId="0FE683DE" w:rsidR="00963827" w:rsidRDefault="00963827" w:rsidP="00534371">
      <w:pPr>
        <w:pStyle w:val="BulletedList"/>
        <w:numPr>
          <w:ilvl w:val="1"/>
          <w:numId w:val="2"/>
        </w:numPr>
      </w:pPr>
      <w:r>
        <w:t>Stores data of the template type</w:t>
      </w:r>
    </w:p>
    <w:p w14:paraId="61E9DFD8" w14:textId="7A400B24" w:rsidR="00534371" w:rsidRDefault="00963827" w:rsidP="00534371">
      <w:pPr>
        <w:pStyle w:val="BulletedList"/>
        <w:numPr>
          <w:ilvl w:val="1"/>
          <w:numId w:val="2"/>
        </w:numPr>
      </w:pPr>
      <w:r>
        <w:t>Holds a pointer to another list node (or two for double linked)</w:t>
      </w:r>
    </w:p>
    <w:p w14:paraId="217A3A87" w14:textId="40EEB968" w:rsidR="00534371" w:rsidRDefault="00534371" w:rsidP="00534371">
      <w:pPr>
        <w:pStyle w:val="BulletedList"/>
      </w:pPr>
      <w:r>
        <w:t>Public functions:</w:t>
      </w:r>
    </w:p>
    <w:p w14:paraId="6CE59739" w14:textId="2B7FAC94" w:rsidR="00963827" w:rsidRDefault="00963827" w:rsidP="00534371">
      <w:pPr>
        <w:pStyle w:val="BulletedList"/>
        <w:numPr>
          <w:ilvl w:val="1"/>
          <w:numId w:val="2"/>
        </w:numPr>
      </w:pPr>
      <w:r>
        <w:t>Can get the data at this location</w:t>
      </w:r>
    </w:p>
    <w:p w14:paraId="14F1211D" w14:textId="249CB95B" w:rsidR="00963827" w:rsidRDefault="00963827" w:rsidP="00534371">
      <w:pPr>
        <w:pStyle w:val="BulletedList"/>
        <w:numPr>
          <w:ilvl w:val="1"/>
          <w:numId w:val="2"/>
        </w:numPr>
      </w:pPr>
      <w:r>
        <w:t>Can iterate forward (and backwards if doubly-linked)</w:t>
      </w:r>
    </w:p>
    <w:p w14:paraId="08E7BBEF" w14:textId="48A056E8" w:rsidR="00963827" w:rsidRDefault="00963827" w:rsidP="00534371">
      <w:pPr>
        <w:pStyle w:val="BulletedList"/>
        <w:numPr>
          <w:ilvl w:val="1"/>
          <w:numId w:val="2"/>
        </w:numPr>
      </w:pPr>
      <w:r>
        <w:t>Can set data, next (and previous if doubly-linked)</w:t>
      </w:r>
    </w:p>
    <w:p w14:paraId="7B27893C" w14:textId="64AAD3D6" w:rsidR="00534371" w:rsidRPr="00963827" w:rsidRDefault="00963827" w:rsidP="00D37EF4">
      <w:r>
        <w:t>WARNING! Be careful with your destructor!</w:t>
      </w:r>
      <w:r w:rsidR="00D37EF4">
        <w:t xml:space="preserve"> </w:t>
      </w:r>
      <w:r>
        <w:t>IF the destructor deletes attached nodes</w:t>
      </w:r>
      <w:r w:rsidR="00534371">
        <w:t>, you will need to detach the node when removing it from the list (but list clean-up is basically automatic)</w:t>
      </w:r>
      <w:r w:rsidR="00D37EF4">
        <w:t xml:space="preserve">. </w:t>
      </w:r>
      <w:r w:rsidR="00534371">
        <w:t>IF the destructor does NOT delete attached nodes, you can freely delete from the list (but the clean-up is manual)</w:t>
      </w:r>
      <w:r w:rsidR="00D37EF4">
        <w:t>.</w:t>
      </w:r>
    </w:p>
    <w:p w14:paraId="1661B345" w14:textId="55948681" w:rsidR="00963827" w:rsidRDefault="00963827" w:rsidP="00963827">
      <w:pPr>
        <w:pStyle w:val="Heading5"/>
      </w:pPr>
      <w:r>
        <w:t xml:space="preserve">Smart </w:t>
      </w:r>
      <w:r w:rsidR="00534371">
        <w:t>p</w:t>
      </w:r>
      <w:r>
        <w:t>ointer</w:t>
      </w:r>
    </w:p>
    <w:p w14:paraId="2FD4FD05" w14:textId="42F94CEB" w:rsidR="00963827" w:rsidRDefault="00534371" w:rsidP="00963827">
      <w:pPr>
        <w:pStyle w:val="BulletedList"/>
      </w:pPr>
      <w:r>
        <w:t>Private data:</w:t>
      </w:r>
    </w:p>
    <w:p w14:paraId="74AD6501" w14:textId="25380D41" w:rsidR="00534371" w:rsidRDefault="00534371" w:rsidP="00534371">
      <w:pPr>
        <w:pStyle w:val="BulletedList"/>
        <w:numPr>
          <w:ilvl w:val="1"/>
          <w:numId w:val="2"/>
        </w:numPr>
      </w:pPr>
      <w:r>
        <w:t>Pointer to the data of the template type</w:t>
      </w:r>
    </w:p>
    <w:p w14:paraId="0EC3EC6B" w14:textId="5B0036AD" w:rsidR="00534371" w:rsidRDefault="00534371" w:rsidP="00534371">
      <w:pPr>
        <w:pStyle w:val="BulletedList"/>
      </w:pPr>
      <w:r>
        <w:t>Public functions:</w:t>
      </w:r>
    </w:p>
    <w:p w14:paraId="1E4D89C0" w14:textId="4A0E833D" w:rsidR="00534371" w:rsidRDefault="00534371" w:rsidP="00534371">
      <w:pPr>
        <w:pStyle w:val="BulletedList"/>
        <w:numPr>
          <w:ilvl w:val="1"/>
          <w:numId w:val="2"/>
        </w:numPr>
      </w:pPr>
      <w:r>
        <w:t>Assignment of the pointer</w:t>
      </w:r>
    </w:p>
    <w:p w14:paraId="4DBD5F79" w14:textId="2CB0E1AB" w:rsidR="00534371" w:rsidRPr="00534371" w:rsidRDefault="00534371" w:rsidP="00534371">
      <w:pPr>
        <w:pStyle w:val="BulletedList"/>
        <w:numPr>
          <w:ilvl w:val="2"/>
          <w:numId w:val="2"/>
        </w:numPr>
        <w:rPr>
          <w:rStyle w:val="CodeChar"/>
          <w:rFonts w:ascii="Cascadia Code" w:hAnsi="Cascadia Code"/>
          <w:szCs w:val="22"/>
          <w:shd w:val="clear" w:color="auto" w:fill="auto"/>
        </w:rPr>
      </w:pPr>
      <w:r>
        <w:t xml:space="preserve">This can be done via the assignment </w:t>
      </w:r>
      <w:r w:rsidRPr="00534371">
        <w:rPr>
          <w:rStyle w:val="CodeChar"/>
        </w:rPr>
        <w:t>operator =</w:t>
      </w:r>
    </w:p>
    <w:p w14:paraId="0F5C3436" w14:textId="53FF74D0" w:rsidR="00534371" w:rsidRDefault="00534371" w:rsidP="00534371">
      <w:pPr>
        <w:pStyle w:val="BulletedList"/>
        <w:numPr>
          <w:ilvl w:val="1"/>
          <w:numId w:val="2"/>
        </w:numPr>
      </w:pPr>
      <w:r>
        <w:t>Use of the pointer</w:t>
      </w:r>
    </w:p>
    <w:p w14:paraId="1B86E0A9" w14:textId="0BCD0591" w:rsidR="00534371" w:rsidRDefault="00534371" w:rsidP="00534371">
      <w:pPr>
        <w:pStyle w:val="BulletedList"/>
        <w:numPr>
          <w:ilvl w:val="2"/>
          <w:numId w:val="2"/>
        </w:numPr>
      </w:pPr>
      <w:r>
        <w:t>Can be done through a retrieve function.</w:t>
      </w:r>
    </w:p>
    <w:p w14:paraId="21F7206E" w14:textId="10E576F3" w:rsidR="00534371" w:rsidRDefault="00534371" w:rsidP="00534371">
      <w:pPr>
        <w:pStyle w:val="BulletedList"/>
        <w:numPr>
          <w:ilvl w:val="2"/>
          <w:numId w:val="2"/>
        </w:numPr>
      </w:pPr>
      <w:r>
        <w:t>Can by done via overloading operators:</w:t>
      </w:r>
    </w:p>
    <w:p w14:paraId="7ECA6A70" w14:textId="165CA84E" w:rsidR="00534371" w:rsidRDefault="00534371" w:rsidP="00534371">
      <w:pPr>
        <w:pStyle w:val="BulletedList"/>
        <w:numPr>
          <w:ilvl w:val="3"/>
          <w:numId w:val="2"/>
        </w:numPr>
      </w:pPr>
      <w:r w:rsidRPr="00534371">
        <w:rPr>
          <w:rStyle w:val="CodeChar"/>
        </w:rPr>
        <w:t>*</w:t>
      </w:r>
      <w:r>
        <w:t xml:space="preserve"> (dereference operator, returns template type)</w:t>
      </w:r>
    </w:p>
    <w:p w14:paraId="5D1812DD" w14:textId="597143CE" w:rsidR="00534371" w:rsidRDefault="00534371" w:rsidP="00534371">
      <w:pPr>
        <w:pStyle w:val="BulletedList"/>
        <w:numPr>
          <w:ilvl w:val="3"/>
          <w:numId w:val="2"/>
        </w:numPr>
      </w:pPr>
      <w:r w:rsidRPr="00534371">
        <w:rPr>
          <w:rStyle w:val="CodeChar"/>
        </w:rPr>
        <w:t>-&gt;</w:t>
      </w:r>
      <w:r w:rsidRPr="00534371">
        <w:t xml:space="preserve"> (</w:t>
      </w:r>
      <w:r>
        <w:t xml:space="preserve">arrow operator, returns the stored pointer for recursion) </w:t>
      </w:r>
    </w:p>
    <w:p w14:paraId="0621BDB4" w14:textId="19A51335" w:rsidR="00534371" w:rsidRDefault="00534371" w:rsidP="00534371">
      <w:pPr>
        <w:pStyle w:val="BulletedList"/>
        <w:numPr>
          <w:ilvl w:val="3"/>
          <w:numId w:val="2"/>
        </w:numPr>
      </w:pPr>
      <w:r w:rsidRPr="00534371">
        <w:rPr>
          <w:rStyle w:val="CodeChar"/>
        </w:rPr>
        <w:t>_Ty*</w:t>
      </w:r>
      <w:r w:rsidRPr="00534371">
        <w:t xml:space="preserve"> (</w:t>
      </w:r>
      <w:r>
        <w:t>casting operator, allows implicit casting to the pointer, should return the pointer inside)</w:t>
      </w:r>
    </w:p>
    <w:p w14:paraId="2F5286C3" w14:textId="77777777" w:rsidR="00D37EF4" w:rsidRDefault="00D37EF4" w:rsidP="00534371">
      <w:pPr>
        <w:pStyle w:val="BulletedList"/>
        <w:numPr>
          <w:ilvl w:val="1"/>
          <w:numId w:val="2"/>
        </w:numPr>
      </w:pPr>
      <w:r>
        <w:t>Comparison operator</w:t>
      </w:r>
    </w:p>
    <w:p w14:paraId="7B21744D" w14:textId="1E6ACECA" w:rsidR="00D37EF4" w:rsidRDefault="00D37EF4" w:rsidP="00D37EF4">
      <w:pPr>
        <w:pStyle w:val="BulletedList"/>
        <w:numPr>
          <w:ilvl w:val="2"/>
          <w:numId w:val="2"/>
        </w:numPr>
      </w:pPr>
      <w:r>
        <w:t>Checks for nullptr (returns true for both, false for 1)</w:t>
      </w:r>
    </w:p>
    <w:p w14:paraId="4106CD26" w14:textId="3F8A9F1C" w:rsidR="00D37EF4" w:rsidRDefault="00D37EF4" w:rsidP="00D37EF4">
      <w:pPr>
        <w:pStyle w:val="BulletedList"/>
        <w:numPr>
          <w:ilvl w:val="2"/>
          <w:numId w:val="2"/>
        </w:numPr>
      </w:pPr>
      <w:r>
        <w:t>Calls comparison operator of stored data (if neither is null)</w:t>
      </w:r>
    </w:p>
    <w:p w14:paraId="0FB88E54" w14:textId="28E11DF8" w:rsidR="00D37EF4" w:rsidRDefault="00534371" w:rsidP="00D37EF4">
      <w:pPr>
        <w:pStyle w:val="BulletedList"/>
        <w:numPr>
          <w:ilvl w:val="1"/>
          <w:numId w:val="2"/>
        </w:numPr>
      </w:pPr>
      <w:r>
        <w:t>Destructor should clean up the stored memory</w:t>
      </w:r>
    </w:p>
    <w:p w14:paraId="5B1AF0D1" w14:textId="5F78337B" w:rsidR="00534371" w:rsidRPr="00963827" w:rsidRDefault="00D37EF4" w:rsidP="00D37EF4">
      <w:r>
        <w:lastRenderedPageBreak/>
        <w:t xml:space="preserve">WARNING! </w:t>
      </w:r>
      <w:r w:rsidR="00534371">
        <w:t>How you write your assignment and constructor determines whether this class breaks.</w:t>
      </w:r>
      <w:r>
        <w:t xml:space="preserve"> </w:t>
      </w:r>
      <w:r w:rsidR="00534371">
        <w:t>If you can pass pointers directly to this class, there is a risk of multiple smart pointer’s pointing at the same data</w:t>
      </w:r>
      <w:r>
        <w:t>, which in turn will cause segmentation faults whenever one goes out of scope. The recommended way to build this class is to copy data but instead create a new pointer for each smart pointer.</w:t>
      </w:r>
    </w:p>
    <w:p w14:paraId="7C7745E6" w14:textId="48E7E656" w:rsidR="00F243A9" w:rsidRDefault="00F243A9" w:rsidP="00F243A9">
      <w:pPr>
        <w:pStyle w:val="Heading3"/>
      </w:pPr>
      <w:r>
        <w:t>Files</w:t>
      </w:r>
    </w:p>
    <w:p w14:paraId="06C184DD" w14:textId="4A6B9E6E" w:rsidR="00F243A9" w:rsidRDefault="00F243A9" w:rsidP="00F243A9">
      <w:pPr>
        <w:pStyle w:val="BulletedList"/>
      </w:pPr>
      <w:r>
        <w:t>Driver.cpp</w:t>
      </w:r>
    </w:p>
    <w:p w14:paraId="286708B1" w14:textId="184A0F42" w:rsidR="00D37EF4" w:rsidRDefault="00D37EF4" w:rsidP="00F243A9">
      <w:pPr>
        <w:pStyle w:val="BulletedList"/>
      </w:pPr>
      <w:r>
        <w:t>Classes</w:t>
      </w:r>
    </w:p>
    <w:p w14:paraId="4912D2F3" w14:textId="1CFA7A8E" w:rsidR="00F243A9" w:rsidRDefault="00D37EF4" w:rsidP="00D37EF4">
      <w:pPr>
        <w:pStyle w:val="BulletedList"/>
        <w:numPr>
          <w:ilvl w:val="1"/>
          <w:numId w:val="2"/>
        </w:numPr>
      </w:pPr>
      <w:proofErr w:type="spellStart"/>
      <w:r>
        <w:t>LinkedList</w:t>
      </w:r>
      <w:r w:rsidR="00F243A9">
        <w:t>.h</w:t>
      </w:r>
      <w:proofErr w:type="spellEnd"/>
      <w:r w:rsidR="00F243A9">
        <w:t>(pp)</w:t>
      </w:r>
    </w:p>
    <w:p w14:paraId="723384BF" w14:textId="77777777" w:rsidR="00F243A9" w:rsidRPr="00EA1D2E" w:rsidRDefault="00F243A9" w:rsidP="00D37EF4">
      <w:pPr>
        <w:pStyle w:val="BulletedList"/>
        <w:numPr>
          <w:ilvl w:val="1"/>
          <w:numId w:val="2"/>
        </w:numPr>
      </w:pPr>
      <w:r>
        <w:t>[data class].cpp &amp; [data class].h(pp)</w:t>
      </w:r>
    </w:p>
    <w:p w14:paraId="3D7896BD" w14:textId="05C9968A" w:rsidR="00F243A9" w:rsidRDefault="00D37EF4" w:rsidP="00D37EF4">
      <w:pPr>
        <w:pStyle w:val="BulletedList"/>
        <w:numPr>
          <w:ilvl w:val="1"/>
          <w:numId w:val="2"/>
        </w:numPr>
      </w:pPr>
      <w:proofErr w:type="spellStart"/>
      <w:r>
        <w:t>SmartPointer</w:t>
      </w:r>
      <w:r w:rsidR="00F243A9">
        <w:t>.h</w:t>
      </w:r>
      <w:proofErr w:type="spellEnd"/>
      <w:r w:rsidR="00F243A9">
        <w:t>(pp)</w:t>
      </w:r>
    </w:p>
    <w:p w14:paraId="673CB078" w14:textId="77777777" w:rsidR="00D37EF4" w:rsidRDefault="00D37EF4" w:rsidP="00D37EF4">
      <w:pPr>
        <w:pStyle w:val="BulletedList"/>
        <w:numPr>
          <w:ilvl w:val="2"/>
          <w:numId w:val="2"/>
        </w:numPr>
      </w:pPr>
      <w:proofErr w:type="spellStart"/>
      <w:r>
        <w:t>SmartPointer</w:t>
      </w:r>
      <w:proofErr w:type="spellEnd"/>
      <w:r>
        <w:t xml:space="preserve"> needs its own file</w:t>
      </w:r>
    </w:p>
    <w:p w14:paraId="3E7144BE" w14:textId="36A0FB5B" w:rsidR="00D37EF4" w:rsidRDefault="00D37EF4" w:rsidP="00D37EF4">
      <w:pPr>
        <w:pStyle w:val="BulletedList"/>
        <w:numPr>
          <w:ilvl w:val="2"/>
          <w:numId w:val="2"/>
        </w:numPr>
      </w:pPr>
      <w:r>
        <w:t>List Node can be in the same LinkedList file</w:t>
      </w:r>
    </w:p>
    <w:p w14:paraId="563B942B" w14:textId="77777777" w:rsidR="00F243A9" w:rsidRDefault="00F243A9" w:rsidP="00F243A9">
      <w:pPr>
        <w:pStyle w:val="BulletedList"/>
        <w:numPr>
          <w:ilvl w:val="1"/>
          <w:numId w:val="2"/>
        </w:numPr>
      </w:pPr>
      <w:r>
        <w:t>NOTE: The classes’ names and files should match</w:t>
      </w:r>
    </w:p>
    <w:p w14:paraId="46B028B6" w14:textId="77777777" w:rsidR="00F243A9" w:rsidRDefault="00F243A9" w:rsidP="00F243A9">
      <w:pPr>
        <w:pStyle w:val="BulletedList"/>
        <w:numPr>
          <w:ilvl w:val="1"/>
          <w:numId w:val="2"/>
        </w:numPr>
      </w:pPr>
      <w:r>
        <w:t>NOTE: The processor can use .h and .</w:t>
      </w:r>
      <w:proofErr w:type="spellStart"/>
      <w:r>
        <w:t>hpp</w:t>
      </w:r>
      <w:proofErr w:type="spellEnd"/>
      <w:r>
        <w:t xml:space="preserve"> files the same</w:t>
      </w:r>
    </w:p>
    <w:p w14:paraId="310481D2" w14:textId="78004524" w:rsidR="00D37EF4" w:rsidRDefault="00D37EF4" w:rsidP="00F243A9">
      <w:pPr>
        <w:pStyle w:val="BulletedList"/>
        <w:numPr>
          <w:ilvl w:val="1"/>
          <w:numId w:val="2"/>
        </w:numPr>
      </w:pPr>
      <w:r>
        <w:t>NOTE: Template classes MUST be defined in the header file</w:t>
      </w:r>
    </w:p>
    <w:p w14:paraId="6F16A7F4" w14:textId="77777777" w:rsidR="00F243A9" w:rsidRDefault="00F243A9" w:rsidP="00F243A9">
      <w:pPr>
        <w:pStyle w:val="BulletedList"/>
      </w:pPr>
      <w:r>
        <w:t>Makefile</w:t>
      </w:r>
    </w:p>
    <w:p w14:paraId="533633AD" w14:textId="77777777" w:rsidR="00F243A9" w:rsidRDefault="00F243A9" w:rsidP="00F243A9">
      <w:pPr>
        <w:pStyle w:val="BulletedList"/>
        <w:numPr>
          <w:ilvl w:val="1"/>
          <w:numId w:val="2"/>
        </w:numPr>
      </w:pPr>
      <w:r>
        <w:t>NOTE: The Makefile is for your and our convenience</w:t>
      </w:r>
    </w:p>
    <w:p w14:paraId="61694D63" w14:textId="77777777" w:rsidR="00F243A9" w:rsidRDefault="00F243A9" w:rsidP="00F243A9">
      <w:pPr>
        <w:pStyle w:val="BulletedList"/>
      </w:pPr>
      <w:r>
        <w:t>TEST_CASE.txt</w:t>
      </w:r>
    </w:p>
    <w:p w14:paraId="1FCAAB21" w14:textId="77777777" w:rsidR="00F243A9" w:rsidRDefault="00F243A9" w:rsidP="00F243A9">
      <w:pPr>
        <w:pStyle w:val="BulletedList"/>
        <w:numPr>
          <w:ilvl w:val="1"/>
          <w:numId w:val="2"/>
        </w:numPr>
      </w:pPr>
      <w:r>
        <w:t xml:space="preserve">One </w:t>
      </w:r>
      <w:r w:rsidRPr="00D37EF4">
        <w:rPr>
          <w:u w:val="single"/>
        </w:rPr>
        <w:t>extensive</w:t>
      </w:r>
      <w:r>
        <w:t xml:space="preserve"> test case is required!</w:t>
      </w:r>
    </w:p>
    <w:p w14:paraId="3D13D480" w14:textId="77777777" w:rsidR="00F243A9" w:rsidRDefault="00F243A9" w:rsidP="00F243A9">
      <w:pPr>
        <w:pStyle w:val="BulletedList"/>
        <w:numPr>
          <w:ilvl w:val="1"/>
          <w:numId w:val="2"/>
        </w:numPr>
      </w:pPr>
      <w:r>
        <w:t>Should test:</w:t>
      </w:r>
    </w:p>
    <w:p w14:paraId="3CCBFF3A" w14:textId="77777777" w:rsidR="00F243A9" w:rsidRDefault="00F243A9" w:rsidP="00F243A9">
      <w:pPr>
        <w:pStyle w:val="BulletedList"/>
        <w:numPr>
          <w:ilvl w:val="2"/>
          <w:numId w:val="2"/>
        </w:numPr>
      </w:pPr>
      <w:r>
        <w:t>Every possible path of the program</w:t>
      </w:r>
    </w:p>
    <w:p w14:paraId="790B2DE8" w14:textId="46A43D65" w:rsidR="00F243A9" w:rsidRDefault="00F243A9" w:rsidP="00F243A9">
      <w:pPr>
        <w:pStyle w:val="BulletedList"/>
        <w:numPr>
          <w:ilvl w:val="2"/>
          <w:numId w:val="2"/>
        </w:numPr>
      </w:pPr>
      <w:r>
        <w:t>Edge cases of classes</w:t>
      </w:r>
    </w:p>
    <w:p w14:paraId="55ED2CDF" w14:textId="1BAACB8D" w:rsidR="001B7915" w:rsidRDefault="001B7915" w:rsidP="001B7915">
      <w:pPr>
        <w:pStyle w:val="BulletedList"/>
        <w:numPr>
          <w:ilvl w:val="3"/>
          <w:numId w:val="2"/>
        </w:numPr>
      </w:pPr>
      <w:r>
        <w:t>Consider especially:</w:t>
      </w:r>
    </w:p>
    <w:p w14:paraId="4509C75C" w14:textId="13332A49" w:rsidR="001B7915" w:rsidRDefault="001B7915" w:rsidP="001B7915">
      <w:pPr>
        <w:pStyle w:val="BulletedList"/>
        <w:numPr>
          <w:ilvl w:val="4"/>
          <w:numId w:val="2"/>
        </w:numPr>
      </w:pPr>
      <w:r>
        <w:t>Empty list (to start)</w:t>
      </w:r>
    </w:p>
    <w:p w14:paraId="25E74C1A" w14:textId="5797952F" w:rsidR="001B7915" w:rsidRDefault="001B7915" w:rsidP="001B7915">
      <w:pPr>
        <w:pStyle w:val="BulletedList"/>
        <w:numPr>
          <w:ilvl w:val="4"/>
          <w:numId w:val="2"/>
        </w:numPr>
      </w:pPr>
      <w:r>
        <w:t>Emptying the list (after adding)</w:t>
      </w:r>
    </w:p>
    <w:p w14:paraId="33AD4BD7" w14:textId="1B7EC363" w:rsidR="001B7915" w:rsidRDefault="001B7915" w:rsidP="001B7915">
      <w:pPr>
        <w:pStyle w:val="BulletedList"/>
        <w:numPr>
          <w:ilvl w:val="4"/>
          <w:numId w:val="2"/>
        </w:numPr>
      </w:pPr>
      <w:r>
        <w:t>Out of range calls (insert/remove)</w:t>
      </w:r>
    </w:p>
    <w:p w14:paraId="702C8CA2" w14:textId="4BD79A0D" w:rsidR="001B7915" w:rsidRDefault="001B7915" w:rsidP="001B7915">
      <w:pPr>
        <w:pStyle w:val="BulletedList"/>
        <w:numPr>
          <w:ilvl w:val="4"/>
          <w:numId w:val="2"/>
        </w:numPr>
      </w:pPr>
      <w:r>
        <w:t>Printing (especially for empty cases)</w:t>
      </w:r>
    </w:p>
    <w:p w14:paraId="3CED1551" w14:textId="77777777" w:rsidR="00F243A9" w:rsidRDefault="00F243A9" w:rsidP="00F243A9">
      <w:pPr>
        <w:pStyle w:val="BulletedList"/>
      </w:pPr>
      <w:r>
        <w:t>Other files:</w:t>
      </w:r>
    </w:p>
    <w:p w14:paraId="6E579DF6" w14:textId="186B704D" w:rsidR="00F243A9" w:rsidRDefault="00F243A9" w:rsidP="00F243A9">
      <w:pPr>
        <w:pStyle w:val="BulletedList"/>
        <w:numPr>
          <w:ilvl w:val="1"/>
          <w:numId w:val="2"/>
        </w:numPr>
      </w:pPr>
      <w:r>
        <w:t>Save files</w:t>
      </w:r>
      <w:r w:rsidR="001B7915">
        <w:t xml:space="preserve"> (if you made save data or had a file to read data in for your test case)</w:t>
      </w:r>
    </w:p>
    <w:p w14:paraId="3253E8E5" w14:textId="7DA94450" w:rsidR="00F243A9" w:rsidRDefault="00F243A9" w:rsidP="00F243A9">
      <w:pPr>
        <w:pStyle w:val="BulletedList"/>
        <w:numPr>
          <w:ilvl w:val="1"/>
          <w:numId w:val="2"/>
        </w:numPr>
      </w:pPr>
      <w:r>
        <w:t xml:space="preserve">Other </w:t>
      </w:r>
      <w:proofErr w:type="spellStart"/>
      <w:r>
        <w:t>cpp</w:t>
      </w:r>
      <w:proofErr w:type="spellEnd"/>
      <w:r>
        <w:t xml:space="preserve"> and h/</w:t>
      </w:r>
      <w:proofErr w:type="spellStart"/>
      <w:r>
        <w:t>hpp</w:t>
      </w:r>
      <w:proofErr w:type="spellEnd"/>
      <w:r>
        <w:t xml:space="preserve"> helper files</w:t>
      </w:r>
      <w:r w:rsidR="001B7915">
        <w:t xml:space="preserve"> (if you write extras)</w:t>
      </w:r>
    </w:p>
    <w:p w14:paraId="581A5CDA" w14:textId="77777777" w:rsidR="00F243A9" w:rsidRDefault="00F243A9" w:rsidP="00F243A9">
      <w:r>
        <w:t>It is also acceptable to just use the .h(pp) files without the .</w:t>
      </w:r>
      <w:proofErr w:type="spellStart"/>
      <w:r>
        <w:t>cpp</w:t>
      </w:r>
      <w:proofErr w:type="spellEnd"/>
      <w:r>
        <w:t xml:space="preserve"> files, HOWEVER Make will not be able to speed up the compile time if that is the case.</w:t>
      </w:r>
    </w:p>
    <w:p w14:paraId="611D51E3" w14:textId="71E3DD33" w:rsidR="009D36F2" w:rsidRDefault="009D36F2" w:rsidP="009D36F2">
      <w:pPr>
        <w:pStyle w:val="Heading3"/>
      </w:pPr>
      <w:r>
        <w:t>Extra Notes</w:t>
      </w:r>
    </w:p>
    <w:p w14:paraId="69BEF501" w14:textId="0E643693" w:rsidR="002B5F52" w:rsidRDefault="009D36F2" w:rsidP="009D36F2">
      <w:r>
        <w:t xml:space="preserve">You need to be able to sort the list </w:t>
      </w:r>
      <w:r w:rsidR="00C472DE">
        <w:t>ascending</w:t>
      </w:r>
      <w:r>
        <w:t xml:space="preserve"> AND </w:t>
      </w:r>
      <w:r w:rsidR="00C472DE">
        <w:t>descending</w:t>
      </w:r>
      <w:r>
        <w:t xml:space="preserve"> with whatever sorting function you use, this can be done in quite a few ways, the easiest is to write 2 different sort functions, the next is</w:t>
      </w:r>
      <w:r w:rsidR="00980500">
        <w:t xml:space="preserve"> adding a Boolean value for sorting direction as a variable, for 5 bonus points, you can look into function pointers and pass a pointer to a comparison operation to allow you to sort in a unique way every time!</w:t>
      </w:r>
      <w:r w:rsidR="00C472DE">
        <w:t xml:space="preserve"> </w:t>
      </w:r>
      <w:r w:rsidR="00980500">
        <w:t>(Meaning you can call the sort algorithm with a function that doesn’t necessarily use either of the data class’s &lt; or &gt; operators and instead maybe sorts based on a different datatype in the class</w:t>
      </w:r>
      <w:r w:rsidR="002B5F52">
        <w:t>)</w:t>
      </w:r>
      <w:r w:rsidR="00C472DE">
        <w:t xml:space="preserve"> </w:t>
      </w:r>
      <w:r w:rsidR="002B5F52">
        <w:t xml:space="preserve">For example: Vehicle might compare based on license plate, but I </w:t>
      </w:r>
      <w:r w:rsidR="00C472DE">
        <w:t xml:space="preserve">also </w:t>
      </w:r>
      <w:r w:rsidR="002B5F52">
        <w:t>wr</w:t>
      </w:r>
      <w:r w:rsidR="00C472DE">
        <w:t>i</w:t>
      </w:r>
      <w:r w:rsidR="002B5F52">
        <w:t>te a function that takes a vehicle and compares based on make and model.</w:t>
      </w:r>
    </w:p>
    <w:p w14:paraId="61281C9E" w14:textId="3DFD9999" w:rsidR="00F243A9" w:rsidRDefault="00F243A9" w:rsidP="00F243A9">
      <w:pPr>
        <w:pStyle w:val="Heading1"/>
        <w:framePr w:wrap="notBeside"/>
      </w:pPr>
      <w:r>
        <w:lastRenderedPageBreak/>
        <w:t>Timeline</w:t>
      </w:r>
    </w:p>
    <w:p w14:paraId="5196457A" w14:textId="45276E2E" w:rsidR="00F243A9" w:rsidRDefault="00F243A9" w:rsidP="00F243A9">
      <w:pPr>
        <w:pStyle w:val="Heading2"/>
      </w:pPr>
      <w:r>
        <w:t>Week Four</w:t>
      </w:r>
    </w:p>
    <w:p w14:paraId="4F460B9F" w14:textId="20D8BCC3" w:rsidR="00A66B0E" w:rsidRPr="00A66B0E" w:rsidRDefault="00A66B0E" w:rsidP="00A66B0E">
      <w:r>
        <w:t>If it is desired, the roles in the group can be switched around if anyone wants to try a different role, if you did not use the roles (other than group leader), feel free to switch the group leader and/or try out the other roles!</w:t>
      </w:r>
    </w:p>
    <w:p w14:paraId="08C01396" w14:textId="173B748D" w:rsidR="00A66B0E" w:rsidRDefault="00A66B0E" w:rsidP="00A66B0E">
      <w:pPr>
        <w:pStyle w:val="BulletedList"/>
      </w:pPr>
      <w:r>
        <w:t>Program outline</w:t>
      </w:r>
    </w:p>
    <w:p w14:paraId="4BBC1ABD" w14:textId="77777777" w:rsidR="00A66B0E" w:rsidRDefault="00A66B0E" w:rsidP="00A66B0E">
      <w:pPr>
        <w:pStyle w:val="BulletedList"/>
      </w:pPr>
      <w:r>
        <w:t>Group decisions</w:t>
      </w:r>
    </w:p>
    <w:p w14:paraId="0A5A95D0" w14:textId="77777777" w:rsidR="00A66B0E" w:rsidRDefault="00A66B0E" w:rsidP="00A66B0E">
      <w:pPr>
        <w:pStyle w:val="BulletedList"/>
        <w:numPr>
          <w:ilvl w:val="1"/>
          <w:numId w:val="2"/>
        </w:numPr>
      </w:pPr>
      <w:r>
        <w:t>Project ideation and selection</w:t>
      </w:r>
    </w:p>
    <w:p w14:paraId="5031F52C" w14:textId="77777777" w:rsidR="00A66B0E" w:rsidRDefault="00A66B0E" w:rsidP="00A66B0E">
      <w:pPr>
        <w:pStyle w:val="BulletedList"/>
        <w:numPr>
          <w:ilvl w:val="1"/>
          <w:numId w:val="2"/>
        </w:numPr>
      </w:pPr>
      <w:r>
        <w:t>Program breakdown</w:t>
      </w:r>
    </w:p>
    <w:p w14:paraId="2797840F" w14:textId="2BB44BC2" w:rsidR="00A66B0E" w:rsidRDefault="00A66B0E" w:rsidP="00A66B0E">
      <w:pPr>
        <w:pStyle w:val="BulletedList"/>
        <w:numPr>
          <w:ilvl w:val="1"/>
          <w:numId w:val="2"/>
        </w:numPr>
      </w:pPr>
      <w:r>
        <w:t>Project name</w:t>
      </w:r>
    </w:p>
    <w:p w14:paraId="7AB1FC93" w14:textId="77777777" w:rsidR="00A66B0E" w:rsidRDefault="00A66B0E" w:rsidP="00A66B0E">
      <w:pPr>
        <w:pStyle w:val="BulletedList"/>
      </w:pPr>
      <w:r>
        <w:t>Initial commit</w:t>
      </w:r>
    </w:p>
    <w:p w14:paraId="19339E66" w14:textId="77777777" w:rsidR="00A66B0E" w:rsidRDefault="00A66B0E" w:rsidP="00A66B0E">
      <w:pPr>
        <w:pStyle w:val="BulletedList"/>
        <w:numPr>
          <w:ilvl w:val="1"/>
          <w:numId w:val="2"/>
        </w:numPr>
      </w:pPr>
      <w:r>
        <w:t>Project README.md</w:t>
      </w:r>
    </w:p>
    <w:p w14:paraId="6C50606E" w14:textId="77777777" w:rsidR="00A66B0E" w:rsidRDefault="00A66B0E" w:rsidP="00A66B0E">
      <w:pPr>
        <w:pStyle w:val="BulletedList"/>
        <w:numPr>
          <w:ilvl w:val="2"/>
          <w:numId w:val="2"/>
        </w:numPr>
      </w:pPr>
      <w:r>
        <w:t>Contains a description of the program design</w:t>
      </w:r>
    </w:p>
    <w:p w14:paraId="629050B3" w14:textId="77777777" w:rsidR="00A66B0E" w:rsidRDefault="00A66B0E" w:rsidP="00A66B0E">
      <w:pPr>
        <w:pStyle w:val="BulletedList"/>
        <w:numPr>
          <w:ilvl w:val="2"/>
          <w:numId w:val="2"/>
        </w:numPr>
      </w:pPr>
      <w:r>
        <w:t>Outline of what the program will do</w:t>
      </w:r>
    </w:p>
    <w:p w14:paraId="5574BCDE" w14:textId="77777777" w:rsidR="00A66B0E" w:rsidRDefault="00A66B0E" w:rsidP="00A66B0E">
      <w:pPr>
        <w:pStyle w:val="BulletedList"/>
        <w:numPr>
          <w:ilvl w:val="2"/>
          <w:numId w:val="2"/>
        </w:numPr>
      </w:pPr>
      <w:r>
        <w:t>Classes that are needed</w:t>
      </w:r>
    </w:p>
    <w:p w14:paraId="7A7E6251" w14:textId="23FF082B" w:rsidR="00A66B0E" w:rsidRDefault="00A66B0E" w:rsidP="00A66B0E">
      <w:pPr>
        <w:pStyle w:val="BulletedList"/>
        <w:numPr>
          <w:ilvl w:val="1"/>
          <w:numId w:val="2"/>
        </w:numPr>
      </w:pPr>
      <w:r>
        <w:t>Class definitions (won’t be too important this time with templates)</w:t>
      </w:r>
    </w:p>
    <w:p w14:paraId="5D8EBD2D" w14:textId="013EB485" w:rsidR="00A66B0E" w:rsidRDefault="00A66B0E" w:rsidP="00A66B0E">
      <w:pPr>
        <w:pStyle w:val="BulletedList"/>
      </w:pPr>
      <w:r>
        <w:t>Write-up (same idea as last time)</w:t>
      </w:r>
    </w:p>
    <w:p w14:paraId="47FC5C03" w14:textId="77777777" w:rsidR="00A66B0E" w:rsidRDefault="00A66B0E" w:rsidP="00A66B0E">
      <w:pPr>
        <w:pStyle w:val="BulletedList"/>
        <w:numPr>
          <w:ilvl w:val="1"/>
          <w:numId w:val="2"/>
        </w:numPr>
      </w:pPr>
      <w:r>
        <w:t>Needs to explain what the program idea is</w:t>
      </w:r>
    </w:p>
    <w:p w14:paraId="3762B1D0" w14:textId="77777777" w:rsidR="00A66B0E" w:rsidRDefault="00A66B0E" w:rsidP="00A66B0E">
      <w:pPr>
        <w:pStyle w:val="BulletedList"/>
        <w:numPr>
          <w:ilvl w:val="1"/>
          <w:numId w:val="2"/>
        </w:numPr>
      </w:pPr>
      <w:r>
        <w:t>What classes will be used</w:t>
      </w:r>
    </w:p>
    <w:p w14:paraId="604C406B" w14:textId="77777777" w:rsidR="00A66B0E" w:rsidRDefault="00A66B0E" w:rsidP="00A66B0E">
      <w:pPr>
        <w:pStyle w:val="BulletedList"/>
        <w:numPr>
          <w:ilvl w:val="1"/>
          <w:numId w:val="2"/>
        </w:numPr>
      </w:pPr>
      <w:r>
        <w:t>Functions that will be needed</w:t>
      </w:r>
    </w:p>
    <w:p w14:paraId="68502A20" w14:textId="77777777" w:rsidR="00A66B0E" w:rsidRDefault="00A66B0E" w:rsidP="00A66B0E">
      <w:pPr>
        <w:pStyle w:val="BulletedList"/>
        <w:numPr>
          <w:ilvl w:val="1"/>
          <w:numId w:val="2"/>
        </w:numPr>
      </w:pPr>
      <w:r>
        <w:t>Program flow</w:t>
      </w:r>
    </w:p>
    <w:p w14:paraId="666D04FC" w14:textId="77777777" w:rsidR="00A66B0E" w:rsidRDefault="00A66B0E" w:rsidP="00A66B0E">
      <w:pPr>
        <w:pStyle w:val="BulletedList"/>
        <w:numPr>
          <w:ilvl w:val="1"/>
          <w:numId w:val="2"/>
        </w:numPr>
      </w:pPr>
      <w:r>
        <w:t>Individual role breakdown</w:t>
      </w:r>
    </w:p>
    <w:p w14:paraId="7F651EF2" w14:textId="77777777" w:rsidR="00A66B0E" w:rsidRDefault="00A66B0E" w:rsidP="00A66B0E">
      <w:pPr>
        <w:pStyle w:val="BulletedList"/>
        <w:numPr>
          <w:ilvl w:val="1"/>
          <w:numId w:val="2"/>
        </w:numPr>
      </w:pPr>
      <w:r>
        <w:t>This does not need to have everything</w:t>
      </w:r>
    </w:p>
    <w:p w14:paraId="65611D3A" w14:textId="77777777" w:rsidR="00A66B0E" w:rsidRDefault="00A66B0E" w:rsidP="00A66B0E">
      <w:pPr>
        <w:pStyle w:val="BulletedList"/>
        <w:numPr>
          <w:ilvl w:val="1"/>
          <w:numId w:val="2"/>
        </w:numPr>
      </w:pPr>
      <w:r>
        <w:t>Just rough-draft first-thoughts</w:t>
      </w:r>
    </w:p>
    <w:p w14:paraId="59AB28E3" w14:textId="77777777" w:rsidR="00A66B0E" w:rsidRDefault="00A66B0E" w:rsidP="00A66B0E">
      <w:pPr>
        <w:pStyle w:val="BulletedList"/>
        <w:numPr>
          <w:ilvl w:val="1"/>
          <w:numId w:val="2"/>
        </w:numPr>
      </w:pPr>
      <w:r>
        <w:t>Must be submitted by the end of the night!</w:t>
      </w:r>
    </w:p>
    <w:p w14:paraId="575A51AA" w14:textId="6178ECAE" w:rsidR="00F243A9" w:rsidRDefault="00F243A9" w:rsidP="00F243A9">
      <w:pPr>
        <w:pStyle w:val="Heading2"/>
      </w:pPr>
      <w:r>
        <w:t>Week Five</w:t>
      </w:r>
    </w:p>
    <w:p w14:paraId="40B72BB8" w14:textId="77777777" w:rsidR="00A66B0E" w:rsidRDefault="00A66B0E" w:rsidP="00A66B0E">
      <w:r>
        <w:t>(workday/check-in)</w:t>
      </w:r>
    </w:p>
    <w:p w14:paraId="4E150C22" w14:textId="77777777" w:rsidR="00A66B0E" w:rsidRDefault="00A66B0E" w:rsidP="00A66B0E">
      <w:pPr>
        <w:pStyle w:val="BulletedList"/>
      </w:pPr>
      <w:r>
        <w:t>Progress check</w:t>
      </w:r>
    </w:p>
    <w:p w14:paraId="187F4979" w14:textId="77777777" w:rsidR="00A66B0E" w:rsidRDefault="00A66B0E" w:rsidP="00A66B0E">
      <w:pPr>
        <w:pStyle w:val="BulletedList"/>
        <w:numPr>
          <w:ilvl w:val="1"/>
          <w:numId w:val="2"/>
        </w:numPr>
      </w:pPr>
      <w:r>
        <w:t>What classes are done</w:t>
      </w:r>
    </w:p>
    <w:p w14:paraId="6632679E" w14:textId="77777777" w:rsidR="00A66B0E" w:rsidRDefault="00A66B0E" w:rsidP="00A66B0E">
      <w:pPr>
        <w:pStyle w:val="BulletedList"/>
        <w:numPr>
          <w:ilvl w:val="1"/>
          <w:numId w:val="2"/>
        </w:numPr>
      </w:pPr>
      <w:r>
        <w:t>What functions need work</w:t>
      </w:r>
    </w:p>
    <w:p w14:paraId="36BE0F3C" w14:textId="174B1ECA" w:rsidR="00A66B0E" w:rsidRDefault="00A66B0E" w:rsidP="00A66B0E">
      <w:pPr>
        <w:pStyle w:val="BulletedList"/>
        <w:numPr>
          <w:ilvl w:val="1"/>
          <w:numId w:val="2"/>
        </w:numPr>
      </w:pPr>
      <w:r>
        <w:t>What functions need to be added for the program to run</w:t>
      </w:r>
    </w:p>
    <w:p w14:paraId="3A5D935E" w14:textId="2BFCB209" w:rsidR="000D39B1" w:rsidRDefault="000D39B1" w:rsidP="00A66B0E">
      <w:pPr>
        <w:pStyle w:val="BulletedList"/>
      </w:pPr>
      <w:r>
        <w:t xml:space="preserve">Writing </w:t>
      </w:r>
      <w:proofErr w:type="spellStart"/>
      <w:r>
        <w:t>Makefiles</w:t>
      </w:r>
      <w:proofErr w:type="spellEnd"/>
      <w:r>
        <w:t xml:space="preserve"> (we will go through this with you)</w:t>
      </w:r>
    </w:p>
    <w:p w14:paraId="345B4DC9" w14:textId="431FE9EA" w:rsidR="00A66B0E" w:rsidRDefault="00A66B0E" w:rsidP="00A66B0E">
      <w:pPr>
        <w:pStyle w:val="BulletedList"/>
      </w:pPr>
      <w:r>
        <w:t>First bug testing (if far enough along)</w:t>
      </w:r>
    </w:p>
    <w:p w14:paraId="2DC3DB75" w14:textId="5C3EAD1F" w:rsidR="00A66B0E" w:rsidRDefault="00A66B0E" w:rsidP="00A66B0E">
      <w:pPr>
        <w:pStyle w:val="BulletedList"/>
        <w:numPr>
          <w:ilvl w:val="1"/>
          <w:numId w:val="2"/>
        </w:numPr>
      </w:pPr>
      <w:r>
        <w:t>Tests individual classes (where possible)</w:t>
      </w:r>
    </w:p>
    <w:p w14:paraId="5411571E" w14:textId="14299069" w:rsidR="00A66B0E" w:rsidRDefault="00A66B0E" w:rsidP="00A66B0E">
      <w:pPr>
        <w:pStyle w:val="BulletedList"/>
        <w:numPr>
          <w:ilvl w:val="2"/>
          <w:numId w:val="2"/>
        </w:numPr>
      </w:pPr>
      <w:r>
        <w:t>For templates, we can test with basic datatypes (like int)</w:t>
      </w:r>
    </w:p>
    <w:p w14:paraId="4DC6DD43" w14:textId="7D88BE8B" w:rsidR="00A66B0E" w:rsidRDefault="00A66B0E" w:rsidP="00A66B0E">
      <w:pPr>
        <w:pStyle w:val="BulletedList"/>
        <w:numPr>
          <w:ilvl w:val="1"/>
          <w:numId w:val="2"/>
        </w:numPr>
      </w:pPr>
      <w:r>
        <w:t>Write drivers in unique branches for testing</w:t>
      </w:r>
    </w:p>
    <w:p w14:paraId="6123314C" w14:textId="77777777" w:rsidR="00A66B0E" w:rsidRDefault="00A66B0E" w:rsidP="00A66B0E">
      <w:pPr>
        <w:pStyle w:val="BulletedList"/>
        <w:numPr>
          <w:ilvl w:val="1"/>
          <w:numId w:val="2"/>
        </w:numPr>
      </w:pPr>
      <w:r>
        <w:t>Note down and create issues for any bugs found</w:t>
      </w:r>
    </w:p>
    <w:p w14:paraId="1E272846" w14:textId="77777777" w:rsidR="00A66B0E" w:rsidRDefault="00A66B0E" w:rsidP="00A66B0E">
      <w:pPr>
        <w:pStyle w:val="BulletedList"/>
      </w:pPr>
      <w:r>
        <w:t>Change any classes as needed</w:t>
      </w:r>
    </w:p>
    <w:p w14:paraId="5F40BBFA" w14:textId="77777777" w:rsidR="00A66B0E" w:rsidRDefault="00A66B0E" w:rsidP="00A66B0E">
      <w:pPr>
        <w:pStyle w:val="BulletedList"/>
        <w:numPr>
          <w:ilvl w:val="1"/>
          <w:numId w:val="2"/>
        </w:numPr>
      </w:pPr>
      <w:r>
        <w:t>Functions that would help</w:t>
      </w:r>
    </w:p>
    <w:p w14:paraId="517848A6" w14:textId="731711D9" w:rsidR="00A66B0E" w:rsidRDefault="00A66B0E" w:rsidP="00A66B0E">
      <w:pPr>
        <w:pStyle w:val="BulletedList"/>
        <w:numPr>
          <w:ilvl w:val="1"/>
          <w:numId w:val="2"/>
        </w:numPr>
      </w:pPr>
      <w:r>
        <w:t>Variables that make your life easier</w:t>
      </w:r>
    </w:p>
    <w:p w14:paraId="0E87F88D" w14:textId="66440F91" w:rsidR="00A66B0E" w:rsidRDefault="00A66B0E" w:rsidP="00A66B0E">
      <w:pPr>
        <w:pStyle w:val="BulletedList"/>
      </w:pPr>
      <w:r>
        <w:t>Building an initial test case for the whole program (if there is time)</w:t>
      </w:r>
    </w:p>
    <w:p w14:paraId="1156F073" w14:textId="77777777" w:rsidR="00A66B0E" w:rsidRDefault="00A66B0E" w:rsidP="00A66B0E">
      <w:pPr>
        <w:pStyle w:val="BulletedList"/>
        <w:numPr>
          <w:ilvl w:val="1"/>
          <w:numId w:val="2"/>
        </w:numPr>
      </w:pPr>
      <w:r>
        <w:t>Fix all minor class bugs first</w:t>
      </w:r>
    </w:p>
    <w:p w14:paraId="4A47D4AF" w14:textId="75475F49" w:rsidR="00A66B0E" w:rsidRPr="00A66B0E" w:rsidRDefault="00A66B0E" w:rsidP="00A66B0E">
      <w:pPr>
        <w:pStyle w:val="BulletedList"/>
        <w:numPr>
          <w:ilvl w:val="1"/>
          <w:numId w:val="2"/>
        </w:numPr>
      </w:pPr>
      <w:r>
        <w:t>Then try to merge and test the whole program</w:t>
      </w:r>
    </w:p>
    <w:p w14:paraId="4962B6DB" w14:textId="0A933541" w:rsidR="00020C72" w:rsidRDefault="00F243A9" w:rsidP="00F243A9">
      <w:pPr>
        <w:pStyle w:val="Heading2"/>
      </w:pPr>
      <w:r>
        <w:t>Week Six</w:t>
      </w:r>
    </w:p>
    <w:p w14:paraId="412DE224" w14:textId="4EB8DA26" w:rsidR="001B7915" w:rsidRDefault="001B7915" w:rsidP="001B7915">
      <w:r>
        <w:t>(Fall break)</w:t>
      </w:r>
    </w:p>
    <w:p w14:paraId="68B375A1" w14:textId="7F36A136" w:rsidR="001B7915" w:rsidRDefault="001B7915" w:rsidP="001B7915">
      <w:r>
        <w:t xml:space="preserve">Labs will not be meeting, but you should still meet with your group or at least discuss and figure out what you need to test before week </w:t>
      </w:r>
      <w:r>
        <w:lastRenderedPageBreak/>
        <w:t>seven submissions! This should follow the same idea as Week 3 when you were bug testing, writing issues on GitHub, fixing issues, iterating tests, and writing any last functionality you may need before final submissions</w:t>
      </w:r>
      <w:r w:rsidR="00A66B0E">
        <w:t>. (Here are the Week Three notes for you to follow if you need)</w:t>
      </w:r>
    </w:p>
    <w:p w14:paraId="03812E52" w14:textId="77777777" w:rsidR="00A66B0E" w:rsidRDefault="00A66B0E" w:rsidP="00A66B0E">
      <w:pPr>
        <w:pStyle w:val="BulletedList"/>
      </w:pPr>
      <w:r>
        <w:t>Intensive bug testing</w:t>
      </w:r>
    </w:p>
    <w:p w14:paraId="0DDAB1EB" w14:textId="77777777" w:rsidR="00A66B0E" w:rsidRDefault="00A66B0E" w:rsidP="00A66B0E">
      <w:pPr>
        <w:pStyle w:val="BulletedList"/>
        <w:numPr>
          <w:ilvl w:val="1"/>
          <w:numId w:val="2"/>
        </w:numPr>
      </w:pPr>
      <w:r>
        <w:t>Whole program is tested</w:t>
      </w:r>
    </w:p>
    <w:p w14:paraId="19E84BB5" w14:textId="77777777" w:rsidR="00A66B0E" w:rsidRDefault="00A66B0E" w:rsidP="00A66B0E">
      <w:pPr>
        <w:pStyle w:val="BulletedList"/>
        <w:numPr>
          <w:ilvl w:val="1"/>
          <w:numId w:val="2"/>
        </w:numPr>
      </w:pPr>
      <w:r>
        <w:t>What breaks</w:t>
      </w:r>
    </w:p>
    <w:p w14:paraId="7FAD0F3B" w14:textId="77777777" w:rsidR="00A66B0E" w:rsidRDefault="00A66B0E" w:rsidP="00A66B0E">
      <w:pPr>
        <w:pStyle w:val="BulletedList"/>
        <w:numPr>
          <w:ilvl w:val="1"/>
          <w:numId w:val="2"/>
        </w:numPr>
      </w:pPr>
      <w:r>
        <w:t>What doesn’t behave as expected</w:t>
      </w:r>
    </w:p>
    <w:p w14:paraId="2D2E3848" w14:textId="77777777" w:rsidR="00A66B0E" w:rsidRDefault="00A66B0E" w:rsidP="00A66B0E">
      <w:pPr>
        <w:pStyle w:val="BulletedList"/>
        <w:numPr>
          <w:ilvl w:val="1"/>
          <w:numId w:val="2"/>
        </w:numPr>
      </w:pPr>
      <w:r>
        <w:t>What looks wrong</w:t>
      </w:r>
    </w:p>
    <w:p w14:paraId="6131E0B8" w14:textId="77777777" w:rsidR="00A66B0E" w:rsidRDefault="00A66B0E" w:rsidP="00A66B0E">
      <w:pPr>
        <w:pStyle w:val="BulletedList"/>
      </w:pPr>
      <w:r>
        <w:t>Writing issues for bugs</w:t>
      </w:r>
    </w:p>
    <w:p w14:paraId="5186E662" w14:textId="77777777" w:rsidR="00A66B0E" w:rsidRDefault="00A66B0E" w:rsidP="00A66B0E">
      <w:pPr>
        <w:pStyle w:val="BulletedList"/>
        <w:numPr>
          <w:ilvl w:val="1"/>
          <w:numId w:val="2"/>
        </w:numPr>
      </w:pPr>
      <w:r>
        <w:t>Open GitHub and go to your repository</w:t>
      </w:r>
    </w:p>
    <w:p w14:paraId="3F411AE3" w14:textId="77777777" w:rsidR="00A66B0E" w:rsidRDefault="00A66B0E" w:rsidP="00A66B0E">
      <w:pPr>
        <w:pStyle w:val="BulletedList"/>
        <w:numPr>
          <w:ilvl w:val="1"/>
          <w:numId w:val="2"/>
        </w:numPr>
      </w:pPr>
      <w:r>
        <w:t>Go to “issues” and create new</w:t>
      </w:r>
    </w:p>
    <w:p w14:paraId="3FB155C6" w14:textId="77777777" w:rsidR="00A66B0E" w:rsidRDefault="00A66B0E" w:rsidP="00A66B0E">
      <w:pPr>
        <w:pStyle w:val="BulletedList"/>
        <w:numPr>
          <w:ilvl w:val="1"/>
          <w:numId w:val="2"/>
        </w:numPr>
      </w:pPr>
      <w:r>
        <w:t>Label it based on the bug you found</w:t>
      </w:r>
    </w:p>
    <w:p w14:paraId="11346892" w14:textId="77777777" w:rsidR="00A66B0E" w:rsidRDefault="00A66B0E" w:rsidP="00A66B0E">
      <w:pPr>
        <w:pStyle w:val="BulletedList"/>
      </w:pPr>
      <w:r>
        <w:t>Fixing (A good bit of this will also be done out of class)</w:t>
      </w:r>
    </w:p>
    <w:p w14:paraId="229C6223" w14:textId="77777777" w:rsidR="00A66B0E" w:rsidRDefault="00A66B0E" w:rsidP="00A66B0E">
      <w:pPr>
        <w:pStyle w:val="BulletedList"/>
        <w:numPr>
          <w:ilvl w:val="1"/>
          <w:numId w:val="2"/>
        </w:numPr>
      </w:pPr>
      <w:r>
        <w:t>After thorough testing</w:t>
      </w:r>
    </w:p>
    <w:p w14:paraId="646D9BEC" w14:textId="77777777" w:rsidR="00A66B0E" w:rsidRDefault="00A66B0E" w:rsidP="00A66B0E">
      <w:pPr>
        <w:pStyle w:val="BulletedList"/>
        <w:numPr>
          <w:ilvl w:val="1"/>
          <w:numId w:val="2"/>
        </w:numPr>
      </w:pPr>
      <w:r>
        <w:t>Open an issue and add yourself to it</w:t>
      </w:r>
    </w:p>
    <w:p w14:paraId="5C03AA50" w14:textId="77777777" w:rsidR="00A66B0E" w:rsidRDefault="00A66B0E" w:rsidP="00A66B0E">
      <w:pPr>
        <w:pStyle w:val="BulletedList"/>
        <w:numPr>
          <w:ilvl w:val="1"/>
          <w:numId w:val="2"/>
        </w:numPr>
      </w:pPr>
      <w:r>
        <w:t>Create a new branch off the dev branch</w:t>
      </w:r>
    </w:p>
    <w:p w14:paraId="13A9A964" w14:textId="77777777" w:rsidR="00A66B0E" w:rsidRDefault="00A66B0E" w:rsidP="00A66B0E">
      <w:pPr>
        <w:pStyle w:val="BulletedList"/>
        <w:numPr>
          <w:ilvl w:val="1"/>
          <w:numId w:val="2"/>
        </w:numPr>
      </w:pPr>
      <w:r>
        <w:t>Attempt to figure out what causes the issue</w:t>
      </w:r>
    </w:p>
    <w:p w14:paraId="6ED40B23" w14:textId="77777777" w:rsidR="00A66B0E" w:rsidRDefault="00A66B0E" w:rsidP="00A66B0E">
      <w:pPr>
        <w:pStyle w:val="BulletedList"/>
        <w:numPr>
          <w:ilvl w:val="1"/>
          <w:numId w:val="2"/>
        </w:numPr>
      </w:pPr>
      <w:r>
        <w:t>Write a fix</w:t>
      </w:r>
    </w:p>
    <w:p w14:paraId="57BC2531" w14:textId="77777777" w:rsidR="00A66B0E" w:rsidRDefault="00A66B0E" w:rsidP="00A66B0E">
      <w:pPr>
        <w:pStyle w:val="BulletedList"/>
        <w:numPr>
          <w:ilvl w:val="1"/>
          <w:numId w:val="2"/>
        </w:numPr>
      </w:pPr>
      <w:r>
        <w:t>Verify it is fixed</w:t>
      </w:r>
    </w:p>
    <w:p w14:paraId="67EB9CCB" w14:textId="77777777" w:rsidR="00A66B0E" w:rsidRDefault="00A66B0E" w:rsidP="00A66B0E">
      <w:pPr>
        <w:pStyle w:val="BulletedList"/>
        <w:numPr>
          <w:ilvl w:val="1"/>
          <w:numId w:val="2"/>
        </w:numPr>
      </w:pPr>
      <w:r>
        <w:t>Create a merge request</w:t>
      </w:r>
    </w:p>
    <w:p w14:paraId="54EB0956" w14:textId="77777777" w:rsidR="00A66B0E" w:rsidRDefault="00A66B0E" w:rsidP="00A66B0E">
      <w:pPr>
        <w:pStyle w:val="BulletedList"/>
        <w:numPr>
          <w:ilvl w:val="1"/>
          <w:numId w:val="2"/>
        </w:numPr>
      </w:pPr>
      <w:r>
        <w:t>Repeat</w:t>
      </w:r>
    </w:p>
    <w:p w14:paraId="57D2102B" w14:textId="77777777" w:rsidR="00A66B0E" w:rsidRDefault="00A66B0E" w:rsidP="00A66B0E">
      <w:pPr>
        <w:pStyle w:val="BulletedList"/>
      </w:pPr>
      <w:r>
        <w:t>Further testing iterations</w:t>
      </w:r>
    </w:p>
    <w:p w14:paraId="30C318FD" w14:textId="77777777" w:rsidR="00A66B0E" w:rsidRDefault="00A66B0E" w:rsidP="00A66B0E">
      <w:pPr>
        <w:pStyle w:val="BulletedList"/>
        <w:numPr>
          <w:ilvl w:val="1"/>
          <w:numId w:val="2"/>
        </w:numPr>
      </w:pPr>
      <w:r>
        <w:t>After fixing every issue or when testing your fix</w:t>
      </w:r>
    </w:p>
    <w:p w14:paraId="47A273CE" w14:textId="77777777" w:rsidR="00A66B0E" w:rsidRDefault="00A66B0E" w:rsidP="00A66B0E">
      <w:pPr>
        <w:pStyle w:val="BulletedList"/>
        <w:numPr>
          <w:ilvl w:val="1"/>
          <w:numId w:val="2"/>
        </w:numPr>
      </w:pPr>
      <w:r>
        <w:t>Look for other potential bugs/issues</w:t>
      </w:r>
    </w:p>
    <w:p w14:paraId="3E419421" w14:textId="77777777" w:rsidR="00A66B0E" w:rsidRDefault="00A66B0E" w:rsidP="00A66B0E">
      <w:pPr>
        <w:pStyle w:val="BulletedList"/>
        <w:numPr>
          <w:ilvl w:val="1"/>
          <w:numId w:val="2"/>
        </w:numPr>
      </w:pPr>
      <w:r>
        <w:t>Note them down and repeat this cycle</w:t>
      </w:r>
    </w:p>
    <w:p w14:paraId="74DC9E36" w14:textId="77777777" w:rsidR="00A66B0E" w:rsidRDefault="00A66B0E" w:rsidP="00A66B0E">
      <w:pPr>
        <w:pStyle w:val="BulletedList"/>
      </w:pPr>
      <w:r>
        <w:t>New functionality</w:t>
      </w:r>
    </w:p>
    <w:p w14:paraId="4EAE70DB" w14:textId="77777777" w:rsidR="00A66B0E" w:rsidRDefault="00A66B0E" w:rsidP="00A66B0E">
      <w:pPr>
        <w:pStyle w:val="BulletedList"/>
        <w:numPr>
          <w:ilvl w:val="1"/>
          <w:numId w:val="2"/>
        </w:numPr>
      </w:pPr>
      <w:r>
        <w:t>If you have no bugs or very few</w:t>
      </w:r>
    </w:p>
    <w:p w14:paraId="152C697D" w14:textId="77777777" w:rsidR="00A66B0E" w:rsidRDefault="00A66B0E" w:rsidP="00A66B0E">
      <w:pPr>
        <w:pStyle w:val="BulletedList"/>
        <w:numPr>
          <w:ilvl w:val="1"/>
          <w:numId w:val="2"/>
        </w:numPr>
      </w:pPr>
      <w:r>
        <w:t>Add new functions and feature</w:t>
      </w:r>
    </w:p>
    <w:p w14:paraId="63D79169" w14:textId="77777777" w:rsidR="00A66B0E" w:rsidRDefault="00A66B0E" w:rsidP="00A66B0E">
      <w:pPr>
        <w:pStyle w:val="BulletedList"/>
        <w:numPr>
          <w:ilvl w:val="1"/>
          <w:numId w:val="2"/>
        </w:numPr>
      </w:pPr>
      <w:r>
        <w:t>Create new branches to test ideas</w:t>
      </w:r>
    </w:p>
    <w:p w14:paraId="5FF26167" w14:textId="77777777" w:rsidR="00A66B0E" w:rsidRDefault="00A66B0E" w:rsidP="00A66B0E">
      <w:pPr>
        <w:pStyle w:val="BulletedList"/>
        <w:numPr>
          <w:ilvl w:val="1"/>
          <w:numId w:val="2"/>
        </w:numPr>
      </w:pPr>
      <w:r>
        <w:t>Try to add a couple new pointer types</w:t>
      </w:r>
    </w:p>
    <w:p w14:paraId="3E907EA3" w14:textId="663BA574" w:rsidR="00A66B0E" w:rsidRPr="001B7915" w:rsidRDefault="00A66B0E" w:rsidP="001B7915">
      <w:pPr>
        <w:pStyle w:val="BulletedList"/>
        <w:numPr>
          <w:ilvl w:val="1"/>
          <w:numId w:val="2"/>
        </w:numPr>
      </w:pPr>
      <w:r>
        <w:t>Extra work won’t be merged if you do not have time to finish</w:t>
      </w:r>
    </w:p>
    <w:p w14:paraId="1B837540" w14:textId="34353389" w:rsidR="001B7915" w:rsidRDefault="001B7915" w:rsidP="001B7915">
      <w:pPr>
        <w:pStyle w:val="Heading2"/>
      </w:pPr>
      <w:r>
        <w:t>Week Seven</w:t>
      </w:r>
    </w:p>
    <w:p w14:paraId="229E8EB5" w14:textId="36D49D14" w:rsidR="00A66B0E" w:rsidRPr="00A66B0E" w:rsidRDefault="00A66B0E" w:rsidP="00A66B0E">
      <w:r>
        <w:t>Same exact thing as last week!</w:t>
      </w:r>
    </w:p>
    <w:p w14:paraId="258AEA45" w14:textId="03B2B9A0" w:rsidR="00A66B0E" w:rsidRDefault="00A66B0E" w:rsidP="00A66B0E">
      <w:r>
        <w:t>(final testing and program due at midnight with a write-up)</w:t>
      </w:r>
    </w:p>
    <w:p w14:paraId="76EB60F8" w14:textId="77777777" w:rsidR="00A66B0E" w:rsidRDefault="00A66B0E" w:rsidP="00A66B0E">
      <w:pPr>
        <w:pStyle w:val="BulletedList"/>
      </w:pPr>
      <w:r>
        <w:t>Progress check/bug testing</w:t>
      </w:r>
    </w:p>
    <w:p w14:paraId="3EF402A7" w14:textId="77777777" w:rsidR="00A66B0E" w:rsidRDefault="00A66B0E" w:rsidP="00A66B0E">
      <w:pPr>
        <w:pStyle w:val="BulletedList"/>
        <w:numPr>
          <w:ilvl w:val="1"/>
          <w:numId w:val="2"/>
        </w:numPr>
      </w:pPr>
      <w:r>
        <w:t>Is everything done?</w:t>
      </w:r>
    </w:p>
    <w:p w14:paraId="3216A48C" w14:textId="77777777" w:rsidR="00A66B0E" w:rsidRDefault="00A66B0E" w:rsidP="00A66B0E">
      <w:pPr>
        <w:pStyle w:val="BulletedList"/>
        <w:numPr>
          <w:ilvl w:val="1"/>
          <w:numId w:val="2"/>
        </w:numPr>
      </w:pPr>
      <w:r>
        <w:t>Is it all functional?</w:t>
      </w:r>
    </w:p>
    <w:p w14:paraId="29B36D92" w14:textId="77777777" w:rsidR="00A66B0E" w:rsidRDefault="00A66B0E" w:rsidP="00A66B0E">
      <w:pPr>
        <w:pStyle w:val="BulletedList"/>
      </w:pPr>
      <w:r>
        <w:t>Cleaning code</w:t>
      </w:r>
    </w:p>
    <w:p w14:paraId="637F444B" w14:textId="77777777" w:rsidR="00A66B0E" w:rsidRDefault="00A66B0E" w:rsidP="00A66B0E">
      <w:pPr>
        <w:pStyle w:val="BulletedList"/>
        <w:numPr>
          <w:ilvl w:val="1"/>
          <w:numId w:val="2"/>
        </w:numPr>
      </w:pPr>
      <w:r>
        <w:t>Messy code is tidied and simplified</w:t>
      </w:r>
    </w:p>
    <w:p w14:paraId="246BCB50" w14:textId="77777777" w:rsidR="00A66B0E" w:rsidRDefault="00A66B0E" w:rsidP="00A66B0E">
      <w:pPr>
        <w:pStyle w:val="BulletedList"/>
        <w:numPr>
          <w:ilvl w:val="1"/>
          <w:numId w:val="2"/>
        </w:numPr>
      </w:pPr>
      <w:r>
        <w:t>Broken code is fixed/removed</w:t>
      </w:r>
    </w:p>
    <w:p w14:paraId="56637C46" w14:textId="77777777" w:rsidR="00A66B0E" w:rsidRDefault="00A66B0E" w:rsidP="00A66B0E">
      <w:pPr>
        <w:pStyle w:val="BulletedList"/>
        <w:numPr>
          <w:ilvl w:val="1"/>
          <w:numId w:val="2"/>
        </w:numPr>
      </w:pPr>
      <w:r>
        <w:t>Program is finalized and merged/rebased into development</w:t>
      </w:r>
    </w:p>
    <w:p w14:paraId="41A37CD2" w14:textId="77777777" w:rsidR="00A66B0E" w:rsidRDefault="00A66B0E" w:rsidP="00A66B0E">
      <w:pPr>
        <w:pStyle w:val="BulletedList"/>
      </w:pPr>
      <w:r>
        <w:t>Group leader writes a finalized program write-up</w:t>
      </w:r>
    </w:p>
    <w:p w14:paraId="37F853A4" w14:textId="77777777" w:rsidR="00A66B0E" w:rsidRDefault="00A66B0E" w:rsidP="00A66B0E">
      <w:pPr>
        <w:pStyle w:val="BulletedList"/>
        <w:numPr>
          <w:ilvl w:val="1"/>
          <w:numId w:val="2"/>
        </w:numPr>
      </w:pPr>
      <w:r>
        <w:t>Contains all information from the first write-up (polished)</w:t>
      </w:r>
    </w:p>
    <w:p w14:paraId="4CAD7BC4" w14:textId="77777777" w:rsidR="00A66B0E" w:rsidRDefault="00A66B0E" w:rsidP="00A66B0E">
      <w:pPr>
        <w:pStyle w:val="BulletedList"/>
        <w:numPr>
          <w:ilvl w:val="1"/>
          <w:numId w:val="2"/>
        </w:numPr>
      </w:pPr>
      <w:r>
        <w:t>What did your group try to do?</w:t>
      </w:r>
    </w:p>
    <w:p w14:paraId="3671E918" w14:textId="77777777" w:rsidR="00A66B0E" w:rsidRDefault="00A66B0E" w:rsidP="00A66B0E">
      <w:pPr>
        <w:pStyle w:val="BulletedList"/>
        <w:numPr>
          <w:ilvl w:val="2"/>
          <w:numId w:val="2"/>
        </w:numPr>
      </w:pPr>
      <w:r>
        <w:t>What was successful?</w:t>
      </w:r>
    </w:p>
    <w:p w14:paraId="4B07FDDB" w14:textId="77777777" w:rsidR="00A66B0E" w:rsidRDefault="00A66B0E" w:rsidP="00A66B0E">
      <w:pPr>
        <w:pStyle w:val="BulletedList"/>
        <w:numPr>
          <w:ilvl w:val="2"/>
          <w:numId w:val="2"/>
        </w:numPr>
      </w:pPr>
      <w:r>
        <w:t>What was unsuccessful?</w:t>
      </w:r>
    </w:p>
    <w:p w14:paraId="0CA2A6FC" w14:textId="77777777" w:rsidR="00A66B0E" w:rsidRDefault="00A66B0E" w:rsidP="00A66B0E">
      <w:pPr>
        <w:pStyle w:val="BulletedList"/>
        <w:numPr>
          <w:ilvl w:val="1"/>
          <w:numId w:val="2"/>
        </w:numPr>
      </w:pPr>
      <w:r>
        <w:t>What was your process?</w:t>
      </w:r>
    </w:p>
    <w:p w14:paraId="56ECBEA7" w14:textId="77777777" w:rsidR="00A66B0E" w:rsidRDefault="00A66B0E" w:rsidP="00A66B0E">
      <w:pPr>
        <w:pStyle w:val="BulletedList"/>
        <w:numPr>
          <w:ilvl w:val="1"/>
          <w:numId w:val="2"/>
        </w:numPr>
      </w:pPr>
      <w:r>
        <w:t>What would you do differently?</w:t>
      </w:r>
    </w:p>
    <w:p w14:paraId="535AF3D8" w14:textId="77777777" w:rsidR="00A66B0E" w:rsidRDefault="00A66B0E" w:rsidP="00A66B0E">
      <w:pPr>
        <w:pStyle w:val="BulletedList"/>
        <w:numPr>
          <w:ilvl w:val="1"/>
          <w:numId w:val="2"/>
        </w:numPr>
      </w:pPr>
      <w:r>
        <w:t>What did you learn?</w:t>
      </w:r>
    </w:p>
    <w:p w14:paraId="634983E0" w14:textId="77777777" w:rsidR="00A66B0E" w:rsidRDefault="00A66B0E" w:rsidP="00A66B0E">
      <w:pPr>
        <w:pStyle w:val="BulletedList"/>
        <w:numPr>
          <w:ilvl w:val="1"/>
          <w:numId w:val="2"/>
        </w:numPr>
      </w:pPr>
      <w:r>
        <w:t>What is the expected outcome of the program?</w:t>
      </w:r>
    </w:p>
    <w:p w14:paraId="1655237C" w14:textId="77777777" w:rsidR="00A66B0E" w:rsidRDefault="00A66B0E" w:rsidP="00A66B0E">
      <w:pPr>
        <w:pStyle w:val="BulletedList"/>
        <w:numPr>
          <w:ilvl w:val="1"/>
          <w:numId w:val="2"/>
        </w:numPr>
      </w:pPr>
      <w:r>
        <w:t>How will the TA run/test your program</w:t>
      </w:r>
    </w:p>
    <w:p w14:paraId="5B3F103B" w14:textId="77777777" w:rsidR="00A66B0E" w:rsidRDefault="00A66B0E" w:rsidP="00A66B0E">
      <w:pPr>
        <w:pStyle w:val="BulletedList"/>
        <w:numPr>
          <w:ilvl w:val="1"/>
          <w:numId w:val="2"/>
        </w:numPr>
      </w:pPr>
      <w:r>
        <w:lastRenderedPageBreak/>
        <w:t>Additional information for us:</w:t>
      </w:r>
    </w:p>
    <w:p w14:paraId="1D5E8C84" w14:textId="77777777" w:rsidR="00A66B0E" w:rsidRDefault="00A66B0E" w:rsidP="00A66B0E">
      <w:pPr>
        <w:pStyle w:val="BulletedList"/>
        <w:numPr>
          <w:ilvl w:val="2"/>
          <w:numId w:val="2"/>
        </w:numPr>
      </w:pPr>
      <w:r>
        <w:t>Thoughts</w:t>
      </w:r>
    </w:p>
    <w:p w14:paraId="4F4158B4" w14:textId="77777777" w:rsidR="00A66B0E" w:rsidRDefault="00A66B0E" w:rsidP="00A66B0E">
      <w:pPr>
        <w:pStyle w:val="BulletedList"/>
        <w:numPr>
          <w:ilvl w:val="2"/>
          <w:numId w:val="2"/>
        </w:numPr>
      </w:pPr>
      <w:r>
        <w:t>Comments</w:t>
      </w:r>
    </w:p>
    <w:p w14:paraId="18F4C670" w14:textId="77777777" w:rsidR="00A66B0E" w:rsidRDefault="00A66B0E" w:rsidP="00A66B0E">
      <w:pPr>
        <w:pStyle w:val="BulletedList"/>
        <w:numPr>
          <w:ilvl w:val="2"/>
          <w:numId w:val="2"/>
        </w:numPr>
      </w:pPr>
      <w:r>
        <w:t>Concerns</w:t>
      </w:r>
    </w:p>
    <w:p w14:paraId="016D7063" w14:textId="77777777" w:rsidR="00A66B0E" w:rsidRDefault="00A66B0E" w:rsidP="00A66B0E">
      <w:pPr>
        <w:pStyle w:val="BulletedList"/>
        <w:numPr>
          <w:ilvl w:val="2"/>
          <w:numId w:val="2"/>
        </w:numPr>
      </w:pPr>
      <w:r>
        <w:t>Questions</w:t>
      </w:r>
    </w:p>
    <w:p w14:paraId="5E7D3432" w14:textId="77777777" w:rsidR="00A66B0E" w:rsidRDefault="00A66B0E" w:rsidP="00A66B0E">
      <w:pPr>
        <w:pStyle w:val="BulletedList"/>
        <w:numPr>
          <w:ilvl w:val="2"/>
          <w:numId w:val="2"/>
        </w:numPr>
      </w:pPr>
      <w:r>
        <w:t>Everyone should write these down when you think them</w:t>
      </w:r>
    </w:p>
    <w:p w14:paraId="04483EC8" w14:textId="77777777" w:rsidR="00A66B0E" w:rsidRDefault="00A66B0E" w:rsidP="00A66B0E">
      <w:pPr>
        <w:pStyle w:val="BulletedList"/>
        <w:numPr>
          <w:ilvl w:val="2"/>
          <w:numId w:val="2"/>
        </w:numPr>
      </w:pPr>
      <w:r>
        <w:t>Put them in a central location for your Leader</w:t>
      </w:r>
    </w:p>
    <w:p w14:paraId="629D2AB6" w14:textId="77777777" w:rsidR="00A66B0E" w:rsidRDefault="00A66B0E" w:rsidP="00A66B0E">
      <w:pPr>
        <w:pStyle w:val="BulletedList"/>
        <w:numPr>
          <w:ilvl w:val="2"/>
          <w:numId w:val="2"/>
        </w:numPr>
      </w:pPr>
      <w:r>
        <w:t>Your leader will compile all of them</w:t>
      </w:r>
    </w:p>
    <w:p w14:paraId="427C80D4" w14:textId="77777777" w:rsidR="00A66B0E" w:rsidRDefault="00A66B0E" w:rsidP="00A66B0E">
      <w:pPr>
        <w:pStyle w:val="BulletedList"/>
        <w:numPr>
          <w:ilvl w:val="3"/>
          <w:numId w:val="2"/>
        </w:numPr>
      </w:pPr>
      <w:r>
        <w:t>Take out duplicates</w:t>
      </w:r>
    </w:p>
    <w:p w14:paraId="3D671065" w14:textId="77777777" w:rsidR="00A66B0E" w:rsidRDefault="00A66B0E" w:rsidP="00A66B0E">
      <w:pPr>
        <w:pStyle w:val="BulletedList"/>
        <w:numPr>
          <w:ilvl w:val="3"/>
          <w:numId w:val="2"/>
        </w:numPr>
      </w:pPr>
      <w:r>
        <w:t>Organize and order</w:t>
      </w:r>
    </w:p>
    <w:p w14:paraId="35ECC231" w14:textId="77777777" w:rsidR="00A66B0E" w:rsidRDefault="00A66B0E" w:rsidP="00A66B0E">
      <w:pPr>
        <w:pStyle w:val="BulletedList"/>
        <w:numPr>
          <w:ilvl w:val="3"/>
          <w:numId w:val="2"/>
        </w:numPr>
      </w:pPr>
      <w:r>
        <w:t>Anonymize names/information</w:t>
      </w:r>
    </w:p>
    <w:p w14:paraId="56E2A0ED" w14:textId="77777777" w:rsidR="00A66B0E" w:rsidRPr="000E54C5" w:rsidRDefault="00A66B0E" w:rsidP="00A66B0E">
      <w:pPr>
        <w:pStyle w:val="BulletedList"/>
        <w:numPr>
          <w:ilvl w:val="1"/>
          <w:numId w:val="2"/>
        </w:numPr>
        <w:rPr>
          <w:highlight w:val="darkYellow"/>
        </w:rPr>
      </w:pPr>
      <w:r w:rsidRPr="000E54C5">
        <w:rPr>
          <w:highlight w:val="darkYellow"/>
        </w:rPr>
        <w:t>It doesn’t need to be perfect, but please make it neat.</w:t>
      </w:r>
    </w:p>
    <w:p w14:paraId="4F4476BE" w14:textId="77777777" w:rsidR="00A66B0E" w:rsidRPr="009B5EA7" w:rsidRDefault="00A66B0E" w:rsidP="00A66B0E">
      <w:pPr>
        <w:pStyle w:val="BulletedList"/>
      </w:pPr>
      <w:r>
        <w:t>Make sure you have a test file for your TA!</w:t>
      </w:r>
    </w:p>
    <w:p w14:paraId="3577954C" w14:textId="77777777" w:rsidR="00A66B0E" w:rsidRPr="00A66B0E" w:rsidRDefault="00A66B0E" w:rsidP="00A66B0E"/>
    <w:p w14:paraId="4ECF8139" w14:textId="6F9CF058" w:rsidR="00F243A9" w:rsidRDefault="00F243A9" w:rsidP="00F243A9">
      <w:pPr>
        <w:pStyle w:val="Heading1"/>
        <w:framePr w:wrap="notBeside"/>
      </w:pPr>
      <w:r>
        <w:lastRenderedPageBreak/>
        <w:t>Examples</w:t>
      </w:r>
    </w:p>
    <w:p w14:paraId="3F1BCDE7" w14:textId="66B7C947" w:rsidR="00F243A9" w:rsidRDefault="00F243A9" w:rsidP="00F243A9">
      <w:pPr>
        <w:pStyle w:val="Heading2"/>
      </w:pPr>
      <w:r>
        <w:t>County List</w:t>
      </w:r>
    </w:p>
    <w:p w14:paraId="6B5506DD" w14:textId="4AB484D7" w:rsidR="00F243A9" w:rsidRDefault="00F243A9" w:rsidP="00F243A9">
      <w:r>
        <w:t>Previous years required program; we would use a template linked list to store a series of counties in the area.</w:t>
      </w:r>
    </w:p>
    <w:p w14:paraId="40F9F3B2" w14:textId="77777777" w:rsidR="00317E3A" w:rsidRDefault="00317E3A" w:rsidP="00317E3A">
      <w:pPr>
        <w:pStyle w:val="Heading3"/>
      </w:pPr>
      <w:r>
        <w:t>Classes</w:t>
      </w:r>
    </w:p>
    <w:p w14:paraId="1F6661A6" w14:textId="5A68EFD6" w:rsidR="00317E3A" w:rsidRPr="00317E3A" w:rsidRDefault="00317E3A" w:rsidP="00317E3A">
      <w:r>
        <w:t>This example only used 2 classes in prior years, but we can also consider how it might be good to use a smart pointer where in previous years it was not utilized (and a TON of memory leaks occurred because of it).</w:t>
      </w:r>
    </w:p>
    <w:p w14:paraId="5006B826" w14:textId="7B4B1AFB" w:rsidR="00317E3A" w:rsidRDefault="00317E3A" w:rsidP="00317E3A">
      <w:pPr>
        <w:pStyle w:val="Heading4"/>
      </w:pPr>
      <w:r>
        <w:t>County</w:t>
      </w:r>
    </w:p>
    <w:p w14:paraId="14132408" w14:textId="1EE35812" w:rsidR="00317E3A" w:rsidRPr="00317E3A" w:rsidRDefault="00317E3A" w:rsidP="00317E3A">
      <w:r>
        <w:t>Stores data on the index, name, state, and population of a county.</w:t>
      </w:r>
    </w:p>
    <w:p w14:paraId="44BF4152" w14:textId="634523B6" w:rsidR="00317E3A" w:rsidRDefault="00317E3A" w:rsidP="00317E3A">
      <w:pPr>
        <w:pStyle w:val="Heading4"/>
      </w:pPr>
      <w:r>
        <w:t>List</w:t>
      </w:r>
    </w:p>
    <w:p w14:paraId="7B60D8AE" w14:textId="69B39EA6" w:rsidR="00317E3A" w:rsidRDefault="00317E3A" w:rsidP="00317E3A">
      <w:r>
        <w:t>The linked list that is doubly-linked and has functions for selection and merge sort.</w:t>
      </w:r>
    </w:p>
    <w:p w14:paraId="1106AF77" w14:textId="583521AE" w:rsidR="00317E3A" w:rsidRDefault="00317E3A" w:rsidP="00317E3A">
      <w:pPr>
        <w:pStyle w:val="Heading4"/>
      </w:pPr>
      <w:r>
        <w:t>Smart Pointer</w:t>
      </w:r>
    </w:p>
    <w:p w14:paraId="1CA14D86" w14:textId="7327C99F" w:rsidR="00317E3A" w:rsidRDefault="00317E3A" w:rsidP="00317E3A">
      <w:r>
        <w:t>(Added to the previous years program to help with memory leak issues).</w:t>
      </w:r>
    </w:p>
    <w:p w14:paraId="2B927B00" w14:textId="4DA449E7" w:rsidR="00317E3A" w:rsidRDefault="009217BB" w:rsidP="00317E3A">
      <w:r>
        <w:t>This is just a pointer wrapper that holds the memory for us and deletes itself when the time comes.</w:t>
      </w:r>
    </w:p>
    <w:p w14:paraId="3DC95217" w14:textId="645F8F61" w:rsidR="009217BB" w:rsidRDefault="009217BB" w:rsidP="009217BB">
      <w:pPr>
        <w:pStyle w:val="Heading3"/>
      </w:pPr>
      <w:r>
        <w:t>Structure</w:t>
      </w:r>
    </w:p>
    <w:p w14:paraId="226E8AE5" w14:textId="54DA9A12" w:rsidR="009217BB" w:rsidRDefault="009217BB" w:rsidP="009217BB">
      <w:pPr>
        <w:pStyle w:val="Heading4"/>
      </w:pPr>
      <w:r>
        <w:t>County List</w:t>
      </w:r>
    </w:p>
    <w:p w14:paraId="2759E6DC" w14:textId="46227989" w:rsidR="009217BB" w:rsidRDefault="009217BB" w:rsidP="009217BB">
      <w:r>
        <w:t xml:space="preserve">Stores the data for a set of counties </w:t>
      </w:r>
      <w:r w:rsidRPr="009217BB">
        <w:rPr>
          <w:rStyle w:val="CodeChar"/>
        </w:rPr>
        <w:t xml:space="preserve">List&lt; </w:t>
      </w:r>
      <w:proofErr w:type="spellStart"/>
      <w:r w:rsidRPr="009217BB">
        <w:rPr>
          <w:rStyle w:val="CodeChar"/>
        </w:rPr>
        <w:t>SmartPointer</w:t>
      </w:r>
      <w:proofErr w:type="spellEnd"/>
      <w:r w:rsidRPr="009217BB">
        <w:rPr>
          <w:rStyle w:val="CodeChar"/>
        </w:rPr>
        <w:t>&lt; County &gt; &gt;</w:t>
      </w:r>
      <w:r w:rsidRPr="009217BB">
        <w:t xml:space="preserve"> </w:t>
      </w:r>
      <w:r>
        <w:t xml:space="preserve">this was </w:t>
      </w:r>
      <w:r w:rsidRPr="009217BB">
        <w:rPr>
          <w:rStyle w:val="CodeChar"/>
        </w:rPr>
        <w:t>List&lt; County* &gt;</w:t>
      </w:r>
      <w:r>
        <w:t>, but that is way messier to clean up.</w:t>
      </w:r>
    </w:p>
    <w:p w14:paraId="365B43FC" w14:textId="315DFE7E" w:rsidR="009217BB" w:rsidRDefault="009217BB" w:rsidP="009217BB">
      <w:pPr>
        <w:pStyle w:val="Heading3"/>
      </w:pPr>
      <w:r>
        <w:t>Flow</w:t>
      </w:r>
    </w:p>
    <w:p w14:paraId="556F0DD1" w14:textId="33150E44" w:rsidR="009217BB" w:rsidRPr="009217BB" w:rsidRDefault="009217BB" w:rsidP="009217BB">
      <w:r>
        <w:t>Program reads in a dataset from a file given by the user and inputs the counties into the list, then calls a sort on the data and prints the sorted data.</w:t>
      </w:r>
    </w:p>
    <w:p w14:paraId="759684A2" w14:textId="67659C3A" w:rsidR="00F243A9" w:rsidRDefault="00F243A9" w:rsidP="00F243A9">
      <w:pPr>
        <w:pStyle w:val="Heading2"/>
      </w:pPr>
      <w:r>
        <w:t>Parking Lot</w:t>
      </w:r>
      <w:r w:rsidR="00C472DE">
        <w:t xml:space="preserve"> Manager</w:t>
      </w:r>
    </w:p>
    <w:p w14:paraId="23DD76D0" w14:textId="5A0BDEC8" w:rsidR="00F243A9" w:rsidRDefault="00F243A9" w:rsidP="00F243A9">
      <w:r>
        <w:t xml:space="preserve">I am lazy, and reformatted my parking lot because I didn’t have a </w:t>
      </w:r>
      <w:r w:rsidR="00A66B0E">
        <w:t>L</w:t>
      </w:r>
      <w:r>
        <w:t>ot</w:t>
      </w:r>
      <w:r w:rsidR="00A66B0E">
        <w:t xml:space="preserve"> (ba-dum-tiss)</w:t>
      </w:r>
      <w:r>
        <w:t xml:space="preserve"> of time to work on things.</w:t>
      </w:r>
    </w:p>
    <w:p w14:paraId="14928B6B" w14:textId="4C083517" w:rsidR="00B84A77" w:rsidRDefault="00B84A77" w:rsidP="00B84A77">
      <w:pPr>
        <w:pStyle w:val="Heading3"/>
      </w:pPr>
      <w:r>
        <w:t>Classes</w:t>
      </w:r>
    </w:p>
    <w:p w14:paraId="6D5F0E50" w14:textId="5A1B473D" w:rsidR="00A66B0E" w:rsidRDefault="00980500" w:rsidP="00B84A77">
      <w:pPr>
        <w:pStyle w:val="Heading4"/>
      </w:pPr>
      <w:r>
        <w:t>Vehicle</w:t>
      </w:r>
    </w:p>
    <w:p w14:paraId="5D4BCAA7" w14:textId="367445B6" w:rsidR="00B84A77" w:rsidRDefault="00B84A77" w:rsidP="00B84A77">
      <w:r>
        <w:t>Same exact class from before, but now it has comparison operators!</w:t>
      </w:r>
    </w:p>
    <w:p w14:paraId="6431A296" w14:textId="34BCC48F" w:rsidR="00317E3A" w:rsidRDefault="00317E3A" w:rsidP="00317E3A">
      <w:pPr>
        <w:pStyle w:val="Heading4"/>
      </w:pPr>
      <w:r>
        <w:lastRenderedPageBreak/>
        <w:t>Linked List</w:t>
      </w:r>
    </w:p>
    <w:p w14:paraId="39997096" w14:textId="2183B730" w:rsidR="00317E3A" w:rsidRPr="00317E3A" w:rsidRDefault="00317E3A" w:rsidP="00317E3A">
      <w:r>
        <w:t>Template class that stores data in a series of nodes.</w:t>
      </w:r>
    </w:p>
    <w:p w14:paraId="17E1153F" w14:textId="04B2580E" w:rsidR="00317E3A" w:rsidRDefault="00317E3A" w:rsidP="00317E3A">
      <w:pPr>
        <w:pStyle w:val="Heading4"/>
      </w:pPr>
      <w:r>
        <w:t>List Node</w:t>
      </w:r>
    </w:p>
    <w:p w14:paraId="09134503" w14:textId="1EFDA376" w:rsidR="00317E3A" w:rsidRPr="00317E3A" w:rsidRDefault="00317E3A" w:rsidP="00317E3A">
      <w:r>
        <w:t>Template class used by linked list that stores a datatype and relative nodes.</w:t>
      </w:r>
    </w:p>
    <w:p w14:paraId="27561CA1" w14:textId="28CDCADD" w:rsidR="00317E3A" w:rsidRDefault="00317E3A" w:rsidP="00317E3A">
      <w:pPr>
        <w:pStyle w:val="Heading4"/>
      </w:pPr>
      <w:r>
        <w:t>Storage</w:t>
      </w:r>
    </w:p>
    <w:p w14:paraId="7902C98C" w14:textId="67395A47" w:rsidR="00317E3A" w:rsidRPr="00317E3A" w:rsidRDefault="00317E3A" w:rsidP="00317E3A">
      <w:r>
        <w:t>Brought as an idea from P1 that is a template storage array.</w:t>
      </w:r>
    </w:p>
    <w:p w14:paraId="6230D040" w14:textId="5E7DA72C" w:rsidR="00317E3A" w:rsidRDefault="00317E3A" w:rsidP="00317E3A">
      <w:pPr>
        <w:pStyle w:val="Heading3"/>
      </w:pPr>
      <w:r>
        <w:t>Structure</w:t>
      </w:r>
    </w:p>
    <w:p w14:paraId="79B129A1" w14:textId="0FAFB148" w:rsidR="00C472DE" w:rsidRDefault="00980500" w:rsidP="00B84A77">
      <w:pPr>
        <w:pStyle w:val="Heading4"/>
      </w:pPr>
      <w:r>
        <w:t>Parking Lot</w:t>
      </w:r>
    </w:p>
    <w:p w14:paraId="10A82148" w14:textId="45BF41F8" w:rsidR="00980500" w:rsidRDefault="00C472DE" w:rsidP="00F243A9">
      <w:r>
        <w:t>Now</w:t>
      </w:r>
      <w:r w:rsidR="00980500">
        <w:t xml:space="preserve"> is a </w:t>
      </w:r>
      <w:r>
        <w:t xml:space="preserve">bonus </w:t>
      </w:r>
      <w:r w:rsidR="00980500">
        <w:t xml:space="preserve">template </w:t>
      </w:r>
      <w:r>
        <w:t xml:space="preserve">class called storage </w:t>
      </w:r>
      <w:r w:rsidRPr="00317E3A">
        <w:rPr>
          <w:rStyle w:val="CodeChar"/>
        </w:rPr>
        <w:t>Storage&lt; Vehicle &gt;</w:t>
      </w:r>
    </w:p>
    <w:p w14:paraId="2E2BE43D" w14:textId="77777777" w:rsidR="00C472DE" w:rsidRDefault="00C472DE" w:rsidP="00B84A77">
      <w:pPr>
        <w:pStyle w:val="Heading4"/>
      </w:pPr>
      <w:r>
        <w:t>Parking Garage</w:t>
      </w:r>
    </w:p>
    <w:p w14:paraId="7A0155E5" w14:textId="26A90FF4" w:rsidR="00C472DE" w:rsidRDefault="00C472DE" w:rsidP="00F243A9">
      <w:r>
        <w:t xml:space="preserve">Is a linked list of Parking Lots, </w:t>
      </w:r>
      <w:r w:rsidRPr="00317E3A">
        <w:rPr>
          <w:rStyle w:val="CodeChar"/>
        </w:rPr>
        <w:t>LinkedList&lt; Storage&lt; Vehicle &gt; &gt;</w:t>
      </w:r>
    </w:p>
    <w:p w14:paraId="0BC0E84B" w14:textId="4A50FA51" w:rsidR="00C472DE" w:rsidRDefault="00C472DE" w:rsidP="00B84A77">
      <w:pPr>
        <w:pStyle w:val="Heading4"/>
      </w:pPr>
      <w:r>
        <w:t>Parking Lot Manager</w:t>
      </w:r>
    </w:p>
    <w:p w14:paraId="51523034" w14:textId="0D310202" w:rsidR="00C472DE" w:rsidRDefault="00C472DE" w:rsidP="00F243A9">
      <w:r>
        <w:t>Stores two linked Lists for Parking</w:t>
      </w:r>
      <w:r w:rsidR="00B84A77">
        <w:t xml:space="preserve"> </w:t>
      </w:r>
      <w:r>
        <w:t>Lot and Parking</w:t>
      </w:r>
      <w:r w:rsidR="00B84A77">
        <w:t xml:space="preserve"> </w:t>
      </w:r>
      <w:r>
        <w:t>Garage</w:t>
      </w:r>
      <w:r w:rsidR="00B84A77">
        <w:t xml:space="preserve"> that track all the lots and garages you own!</w:t>
      </w:r>
    </w:p>
    <w:p w14:paraId="17329D67" w14:textId="07523F65" w:rsidR="00C472DE" w:rsidRDefault="009217BB" w:rsidP="009217BB">
      <w:pPr>
        <w:pStyle w:val="Heading3"/>
      </w:pPr>
      <w:r>
        <w:t>Flow</w:t>
      </w:r>
    </w:p>
    <w:p w14:paraId="0DAEA7F2" w14:textId="7C279935" w:rsidR="009217BB" w:rsidRPr="009217BB" w:rsidRDefault="009217BB" w:rsidP="009217BB">
      <w:r>
        <w:t>Like our P1 example, user is able to purchase/build lots, destroy lots, edit lots, and visit other player’s lots. Still working on multithreading so the gameplay loop can have NPCs to visit and leave the lot.</w:t>
      </w:r>
    </w:p>
    <w:p w14:paraId="25E4212E" w14:textId="2F9696B9" w:rsidR="00F243A9" w:rsidRDefault="00F243A9" w:rsidP="00F243A9">
      <w:pPr>
        <w:pStyle w:val="Heading1"/>
        <w:framePr w:wrap="notBeside"/>
      </w:pPr>
      <w:r>
        <w:lastRenderedPageBreak/>
        <w:t>Rubric</w:t>
      </w:r>
    </w:p>
    <w:p w14:paraId="78753DBE" w14:textId="77777777" w:rsidR="009D36F2" w:rsidRDefault="009D36F2" w:rsidP="009D36F2">
      <w:pPr>
        <w:pStyle w:val="Heading2"/>
      </w:pPr>
      <w:r>
        <w:t>Driver</w:t>
      </w:r>
    </w:p>
    <w:p w14:paraId="17A53258" w14:textId="55A6D362" w:rsidR="009D36F2" w:rsidRPr="009D36F2" w:rsidRDefault="009D36F2" w:rsidP="009D36F2">
      <w:r>
        <w:t>10 points</w:t>
      </w:r>
    </w:p>
    <w:p w14:paraId="47AAF757" w14:textId="77777777" w:rsidR="009D36F2" w:rsidRDefault="009D36F2" w:rsidP="009D36F2">
      <w:pPr>
        <w:pStyle w:val="Heading2"/>
      </w:pPr>
      <w:r>
        <w:t>Classes</w:t>
      </w:r>
    </w:p>
    <w:p w14:paraId="04DF9A2D" w14:textId="6C659383" w:rsidR="009D36F2" w:rsidRPr="00086B85" w:rsidRDefault="009D36F2" w:rsidP="009D36F2">
      <w:r>
        <w:t>50 points</w:t>
      </w:r>
    </w:p>
    <w:p w14:paraId="112A7476" w14:textId="7D63A54A" w:rsidR="009D36F2" w:rsidRDefault="00402B47" w:rsidP="009D36F2">
      <w:pPr>
        <w:pStyle w:val="Heading3"/>
      </w:pPr>
      <w:r>
        <w:t>Linked List</w:t>
      </w:r>
      <w:r w:rsidR="009D36F2">
        <w:t xml:space="preserve"> Class</w:t>
      </w:r>
    </w:p>
    <w:p w14:paraId="24C28A9E" w14:textId="77777777" w:rsidR="009D36F2" w:rsidRDefault="009D36F2" w:rsidP="009D36F2">
      <w:r>
        <w:t>20 points</w:t>
      </w:r>
    </w:p>
    <w:p w14:paraId="06228764" w14:textId="2800F0D9" w:rsidR="00402B47" w:rsidRDefault="00402B47" w:rsidP="00B84A77">
      <w:pPr>
        <w:pStyle w:val="Heading4"/>
      </w:pPr>
      <w:r>
        <w:t>Functions</w:t>
      </w:r>
    </w:p>
    <w:p w14:paraId="34910A0F" w14:textId="5928E969" w:rsidR="00402B47" w:rsidRDefault="00402B47" w:rsidP="00402B47">
      <w:r>
        <w:t>18 points</w:t>
      </w:r>
    </w:p>
    <w:p w14:paraId="5C240076" w14:textId="4A7AEF92" w:rsidR="00402B47" w:rsidRDefault="00402B47" w:rsidP="00B84A77">
      <w:pPr>
        <w:pStyle w:val="Heading5"/>
      </w:pPr>
      <w:r>
        <w:t>Definitions</w:t>
      </w:r>
    </w:p>
    <w:p w14:paraId="6E93DBEC" w14:textId="3968E392" w:rsidR="00402B47" w:rsidRPr="00402B47" w:rsidRDefault="00402B47" w:rsidP="00402B47">
      <w:r>
        <w:t>(1 point for each of the required 10, declarations do not count)</w:t>
      </w:r>
    </w:p>
    <w:p w14:paraId="56FE520D" w14:textId="0D48ED01" w:rsidR="00402B47" w:rsidRDefault="00402B47" w:rsidP="00402B47">
      <w:r>
        <w:t>10 points</w:t>
      </w:r>
    </w:p>
    <w:p w14:paraId="1735ED2E" w14:textId="3949837C" w:rsidR="00402B47" w:rsidRDefault="00402B47" w:rsidP="00B84A77">
      <w:pPr>
        <w:pStyle w:val="Heading5"/>
      </w:pPr>
      <w:r>
        <w:t>Functionality</w:t>
      </w:r>
    </w:p>
    <w:p w14:paraId="0687F9C6" w14:textId="1024D3E9" w:rsidR="00402B47" w:rsidRPr="00402B47" w:rsidRDefault="00402B47" w:rsidP="00402B47">
      <w:r>
        <w:t>(Every broken function is -1, up to -8 points)</w:t>
      </w:r>
    </w:p>
    <w:p w14:paraId="1DEF408B" w14:textId="14FE13C9" w:rsidR="00402B47" w:rsidRDefault="00402B47" w:rsidP="00402B47">
      <w:r>
        <w:t>8 points</w:t>
      </w:r>
    </w:p>
    <w:p w14:paraId="24EFCB0B" w14:textId="2236FFE2" w:rsidR="00402B47" w:rsidRDefault="00402B47" w:rsidP="00B84A77">
      <w:pPr>
        <w:pStyle w:val="Heading4"/>
      </w:pPr>
      <w:r>
        <w:t>Members</w:t>
      </w:r>
    </w:p>
    <w:p w14:paraId="21DEAB92" w14:textId="1CD308C5" w:rsidR="00402B47" w:rsidRDefault="00402B47" w:rsidP="00402B47">
      <w:r>
        <w:t>(properly uses a pointer to the first [and last] node[s], and uses list nodes)</w:t>
      </w:r>
    </w:p>
    <w:p w14:paraId="26085280" w14:textId="6D481DF7" w:rsidR="00402B47" w:rsidRPr="00402B47" w:rsidRDefault="00402B47" w:rsidP="00402B47">
      <w:r>
        <w:t>2</w:t>
      </w:r>
    </w:p>
    <w:p w14:paraId="564C8845" w14:textId="77777777" w:rsidR="009D36F2" w:rsidRDefault="009D36F2" w:rsidP="009D36F2">
      <w:pPr>
        <w:pStyle w:val="Heading3"/>
      </w:pPr>
      <w:r w:rsidRPr="00086B85">
        <w:t>Data Class</w:t>
      </w:r>
    </w:p>
    <w:p w14:paraId="78EBF646" w14:textId="03BC1A1D" w:rsidR="009D36F2" w:rsidRPr="009D36F2" w:rsidRDefault="009D36F2" w:rsidP="009D36F2">
      <w:r>
        <w:t>(If you added to your old class, that is at most worth 10 points, then the remaining 10 would be attributed to whatever extra class you did)</w:t>
      </w:r>
    </w:p>
    <w:p w14:paraId="511493BC" w14:textId="77777777" w:rsidR="009D36F2" w:rsidRDefault="009D36F2" w:rsidP="009D36F2">
      <w:r>
        <w:t>20 points</w:t>
      </w:r>
    </w:p>
    <w:p w14:paraId="4F35718A" w14:textId="77777777" w:rsidR="00402B47" w:rsidRDefault="00402B47" w:rsidP="00B84A77">
      <w:pPr>
        <w:pStyle w:val="Heading4"/>
      </w:pPr>
      <w:r>
        <w:t>Functions</w:t>
      </w:r>
    </w:p>
    <w:p w14:paraId="5051A694" w14:textId="77777777" w:rsidR="00402B47" w:rsidRDefault="00402B47" w:rsidP="00402B47">
      <w:r>
        <w:t>18 points</w:t>
      </w:r>
    </w:p>
    <w:p w14:paraId="677067BC" w14:textId="77777777" w:rsidR="00402B47" w:rsidRDefault="00402B47" w:rsidP="00B84A77">
      <w:pPr>
        <w:pStyle w:val="Heading5"/>
      </w:pPr>
      <w:r>
        <w:t>Definitions</w:t>
      </w:r>
    </w:p>
    <w:p w14:paraId="5E488DAF" w14:textId="6E082491" w:rsidR="00402B47" w:rsidRPr="00402B47" w:rsidRDefault="00402B47" w:rsidP="00402B47">
      <w:r>
        <w:t>(declarations do not count)</w:t>
      </w:r>
    </w:p>
    <w:p w14:paraId="20704C1E" w14:textId="77777777" w:rsidR="00402B47" w:rsidRDefault="00402B47" w:rsidP="00402B47">
      <w:r>
        <w:t>10 points</w:t>
      </w:r>
    </w:p>
    <w:p w14:paraId="18913E6C" w14:textId="1CBBC966" w:rsidR="00B84A77" w:rsidRDefault="00B84A77" w:rsidP="00B84A77">
      <w:pPr>
        <w:pStyle w:val="Heading6"/>
      </w:pPr>
      <w:r>
        <w:t>Getters/Setters</w:t>
      </w:r>
    </w:p>
    <w:p w14:paraId="658B3895" w14:textId="1F4D3CAE" w:rsidR="00B84A77" w:rsidRPr="00B84A77" w:rsidRDefault="00B84A77" w:rsidP="00B84A77">
      <w:r>
        <w:t>5 points</w:t>
      </w:r>
    </w:p>
    <w:p w14:paraId="48D6AA0E" w14:textId="1D8597BE" w:rsidR="00B84A77" w:rsidRDefault="00B84A77" w:rsidP="00B84A77">
      <w:pPr>
        <w:pStyle w:val="Heading6"/>
      </w:pPr>
      <w:r>
        <w:lastRenderedPageBreak/>
        <w:t>Comparison Operators</w:t>
      </w:r>
    </w:p>
    <w:p w14:paraId="0C82D09B" w14:textId="049A0E4B" w:rsidR="00B84A77" w:rsidRPr="00B84A77" w:rsidRDefault="00B84A77" w:rsidP="00B84A77">
      <w:r>
        <w:t>5 points</w:t>
      </w:r>
    </w:p>
    <w:p w14:paraId="0F24D0B3" w14:textId="77777777" w:rsidR="00402B47" w:rsidRDefault="00402B47" w:rsidP="00B84A77">
      <w:pPr>
        <w:pStyle w:val="Heading5"/>
      </w:pPr>
      <w:r>
        <w:t>Functionality</w:t>
      </w:r>
    </w:p>
    <w:p w14:paraId="1267268A" w14:textId="3A7955EE" w:rsidR="00402B47" w:rsidRPr="00402B47" w:rsidRDefault="00402B47" w:rsidP="00402B47">
      <w:r>
        <w:t>(Every broken function is -1, up to -</w:t>
      </w:r>
      <w:r w:rsidR="00B84A77">
        <w:t>5</w:t>
      </w:r>
      <w:r>
        <w:t xml:space="preserve"> points</w:t>
      </w:r>
      <w:r w:rsidR="00B84A77">
        <w:t>, you are unlikely to break these</w:t>
      </w:r>
      <w:r>
        <w:t>)</w:t>
      </w:r>
    </w:p>
    <w:p w14:paraId="1A3E48DD" w14:textId="3614630A" w:rsidR="00402B47" w:rsidRDefault="00402B47" w:rsidP="00402B47">
      <w:r>
        <w:t>5</w:t>
      </w:r>
      <w:r>
        <w:t xml:space="preserve"> points</w:t>
      </w:r>
    </w:p>
    <w:p w14:paraId="627DF9C2" w14:textId="77777777" w:rsidR="00402B47" w:rsidRDefault="00402B47" w:rsidP="00B84A77">
      <w:pPr>
        <w:pStyle w:val="Heading4"/>
      </w:pPr>
      <w:r>
        <w:t>Members</w:t>
      </w:r>
    </w:p>
    <w:p w14:paraId="15E37F84" w14:textId="1347BFDA" w:rsidR="00402B47" w:rsidRDefault="00402B47" w:rsidP="00402B47">
      <w:r>
        <w:t>(</w:t>
      </w:r>
      <w:r>
        <w:t>Contains at least 3 sub-data</w:t>
      </w:r>
      <w:r>
        <w:t>)</w:t>
      </w:r>
    </w:p>
    <w:p w14:paraId="137D7670" w14:textId="3217ADDE" w:rsidR="00402B47" w:rsidRPr="000E54C5" w:rsidRDefault="00402B47" w:rsidP="009D36F2">
      <w:r>
        <w:t>5 points</w:t>
      </w:r>
    </w:p>
    <w:p w14:paraId="1D7476E1" w14:textId="77777777" w:rsidR="009D36F2" w:rsidRDefault="009D36F2" w:rsidP="009D36F2">
      <w:pPr>
        <w:pStyle w:val="Heading3"/>
      </w:pPr>
      <w:r w:rsidRPr="00086B85">
        <w:t>Extra Class</w:t>
      </w:r>
    </w:p>
    <w:p w14:paraId="77DEF841" w14:textId="13B1D014" w:rsidR="009D36F2" w:rsidRPr="009D36F2" w:rsidRDefault="009D36F2" w:rsidP="009D36F2">
      <w:r>
        <w:t>(If you need to do both, they are both worth 5 points, as they are rather small classes)</w:t>
      </w:r>
    </w:p>
    <w:p w14:paraId="398ECDBF" w14:textId="77777777" w:rsidR="009D36F2" w:rsidRDefault="009D36F2" w:rsidP="009D36F2">
      <w:r>
        <w:t>10 points</w:t>
      </w:r>
    </w:p>
    <w:p w14:paraId="3E87EB76" w14:textId="77777777" w:rsidR="00B84A77" w:rsidRDefault="00B84A77" w:rsidP="00B84A77">
      <w:pPr>
        <w:pStyle w:val="Heading4"/>
      </w:pPr>
      <w:r>
        <w:t>Functions</w:t>
      </w:r>
    </w:p>
    <w:p w14:paraId="7F60E72E" w14:textId="4D6FA3D1" w:rsidR="00B84A77" w:rsidRDefault="00B84A77" w:rsidP="00B84A77">
      <w:r>
        <w:t>8</w:t>
      </w:r>
      <w:r>
        <w:t xml:space="preserve"> points</w:t>
      </w:r>
    </w:p>
    <w:p w14:paraId="4391BD55" w14:textId="77777777" w:rsidR="00B84A77" w:rsidRDefault="00B84A77" w:rsidP="00B84A77">
      <w:pPr>
        <w:pStyle w:val="Heading5"/>
      </w:pPr>
      <w:r>
        <w:t>Definitions</w:t>
      </w:r>
    </w:p>
    <w:p w14:paraId="491935D4" w14:textId="64B083A1" w:rsidR="00B84A77" w:rsidRPr="00402B47" w:rsidRDefault="00B84A77" w:rsidP="00B84A77">
      <w:r>
        <w:t>(</w:t>
      </w:r>
      <w:r>
        <w:t>Has at least 5 functions, since both list node and smart pointer will need at least 5 functions to be usable</w:t>
      </w:r>
      <w:r>
        <w:t>)</w:t>
      </w:r>
    </w:p>
    <w:p w14:paraId="6732D896" w14:textId="37F8E4B8" w:rsidR="00B84A77" w:rsidRDefault="00B84A77" w:rsidP="00B84A77">
      <w:r>
        <w:t>5</w:t>
      </w:r>
      <w:r>
        <w:t xml:space="preserve"> points</w:t>
      </w:r>
    </w:p>
    <w:p w14:paraId="24ABD2C7" w14:textId="77777777" w:rsidR="00B84A77" w:rsidRDefault="00B84A77" w:rsidP="00B84A77">
      <w:pPr>
        <w:pStyle w:val="Heading5"/>
      </w:pPr>
      <w:r>
        <w:t>Functionality</w:t>
      </w:r>
    </w:p>
    <w:p w14:paraId="6EC1DF6D" w14:textId="0B9A11B9" w:rsidR="00B84A77" w:rsidRPr="00402B47" w:rsidRDefault="00B84A77" w:rsidP="00B84A77">
      <w:r>
        <w:t>(Every broken function is -1, up to -</w:t>
      </w:r>
      <w:r>
        <w:t>3</w:t>
      </w:r>
      <w:r>
        <w:t xml:space="preserve"> points)</w:t>
      </w:r>
    </w:p>
    <w:p w14:paraId="1EA54F36" w14:textId="12A60339" w:rsidR="00B84A77" w:rsidRDefault="00B84A77" w:rsidP="00B84A77">
      <w:r>
        <w:t>3</w:t>
      </w:r>
      <w:r>
        <w:t xml:space="preserve"> points</w:t>
      </w:r>
    </w:p>
    <w:p w14:paraId="46DC92C6" w14:textId="77777777" w:rsidR="00B84A77" w:rsidRDefault="00B84A77" w:rsidP="00B84A77">
      <w:pPr>
        <w:pStyle w:val="Heading4"/>
      </w:pPr>
      <w:r>
        <w:t>Members</w:t>
      </w:r>
    </w:p>
    <w:p w14:paraId="16F78CB3" w14:textId="77777777" w:rsidR="00B84A77" w:rsidRDefault="00B84A77" w:rsidP="00B84A77">
      <w:r>
        <w:t>(properly uses a pointer to the first [and last] node[s], and uses list nodes)</w:t>
      </w:r>
    </w:p>
    <w:p w14:paraId="31DD6F8B" w14:textId="77777777" w:rsidR="00B84A77" w:rsidRPr="00402B47" w:rsidRDefault="00B84A77" w:rsidP="00B84A77">
      <w:r>
        <w:t>2</w:t>
      </w:r>
    </w:p>
    <w:p w14:paraId="3F731F63" w14:textId="77777777" w:rsidR="00B84A77" w:rsidRDefault="00B84A77" w:rsidP="009D36F2"/>
    <w:p w14:paraId="3677F78C" w14:textId="77777777" w:rsidR="009D36F2" w:rsidRDefault="009D36F2" w:rsidP="009D36F2">
      <w:pPr>
        <w:pStyle w:val="Heading2"/>
      </w:pPr>
      <w:r>
        <w:t>Sorting Function</w:t>
      </w:r>
    </w:p>
    <w:p w14:paraId="33608390" w14:textId="0BB80954" w:rsidR="009D36F2" w:rsidRPr="009D36F2" w:rsidRDefault="009D36F2" w:rsidP="009D36F2">
      <w:r>
        <w:t>(This could be a part of the list class)</w:t>
      </w:r>
    </w:p>
    <w:p w14:paraId="18015894" w14:textId="64FFF2BC" w:rsidR="009D36F2" w:rsidRDefault="00980500" w:rsidP="009D36F2">
      <w:r>
        <w:t>5</w:t>
      </w:r>
      <w:r w:rsidR="009D36F2">
        <w:t xml:space="preserve"> points</w:t>
      </w:r>
    </w:p>
    <w:p w14:paraId="7EEEE5D6" w14:textId="16F7F339" w:rsidR="009D36F2" w:rsidRDefault="00402B47" w:rsidP="009D36F2">
      <w:pPr>
        <w:pStyle w:val="Heading3"/>
      </w:pPr>
      <w:r>
        <w:t>Ascend</w:t>
      </w:r>
      <w:r w:rsidR="009D36F2">
        <w:t>ing Sort</w:t>
      </w:r>
    </w:p>
    <w:p w14:paraId="09C9B7FB" w14:textId="66169FDA" w:rsidR="009D36F2" w:rsidRPr="009D36F2" w:rsidRDefault="00980500" w:rsidP="009D36F2">
      <w:r>
        <w:t>2</w:t>
      </w:r>
      <w:r w:rsidR="009D36F2">
        <w:t xml:space="preserve"> points</w:t>
      </w:r>
    </w:p>
    <w:p w14:paraId="3ADD9B95" w14:textId="511A47AD" w:rsidR="009D36F2" w:rsidRDefault="00402B47" w:rsidP="009D36F2">
      <w:pPr>
        <w:pStyle w:val="Heading3"/>
      </w:pPr>
      <w:r>
        <w:t>Descend</w:t>
      </w:r>
      <w:r w:rsidR="009D36F2">
        <w:t>ing Sort</w:t>
      </w:r>
    </w:p>
    <w:p w14:paraId="282A9D1B" w14:textId="3AB19977" w:rsidR="009D36F2" w:rsidRDefault="00980500" w:rsidP="009D36F2">
      <w:r>
        <w:lastRenderedPageBreak/>
        <w:t>2</w:t>
      </w:r>
      <w:r w:rsidR="009D36F2">
        <w:t xml:space="preserve"> points</w:t>
      </w:r>
    </w:p>
    <w:p w14:paraId="5C9563B8" w14:textId="546D3311" w:rsidR="00980500" w:rsidRDefault="00980500" w:rsidP="00980500">
      <w:pPr>
        <w:pStyle w:val="Heading3"/>
      </w:pPr>
      <w:r>
        <w:t>Works</w:t>
      </w:r>
    </w:p>
    <w:p w14:paraId="76509576" w14:textId="2C3F46CD" w:rsidR="00980500" w:rsidRPr="00980500" w:rsidRDefault="00980500" w:rsidP="00980500">
      <w:r>
        <w:t>(At least one of the sorting algorithms works)</w:t>
      </w:r>
    </w:p>
    <w:p w14:paraId="4F60D2DA" w14:textId="7D1B1C2B" w:rsidR="00980500" w:rsidRPr="00980500" w:rsidRDefault="00980500" w:rsidP="00980500">
      <w:r>
        <w:t>1 point</w:t>
      </w:r>
    </w:p>
    <w:p w14:paraId="06AFDA25" w14:textId="77777777" w:rsidR="009D36F2" w:rsidRDefault="009D36F2" w:rsidP="009D36F2">
      <w:pPr>
        <w:pStyle w:val="Heading2"/>
      </w:pPr>
      <w:r>
        <w:t>Memory Management</w:t>
      </w:r>
    </w:p>
    <w:p w14:paraId="65C98B42" w14:textId="02482C0A" w:rsidR="009D36F2" w:rsidRDefault="009D36F2" w:rsidP="009D36F2">
      <w:r>
        <w:t>(Same as last program</w:t>
      </w:r>
      <w:r w:rsidR="00402B47">
        <w:t>, points are deducted for the following reasons</w:t>
      </w:r>
      <w:r>
        <w:t>)</w:t>
      </w:r>
    </w:p>
    <w:p w14:paraId="23506FA5" w14:textId="6C3C710A" w:rsidR="009D36F2" w:rsidRPr="00086B85" w:rsidRDefault="009D36F2" w:rsidP="009D36F2">
      <w:r>
        <w:t>20 points</w:t>
      </w:r>
    </w:p>
    <w:p w14:paraId="5FD7DB3D" w14:textId="77777777" w:rsidR="009D36F2" w:rsidRDefault="009D36F2" w:rsidP="009D36F2">
      <w:pPr>
        <w:pStyle w:val="Heading3"/>
      </w:pPr>
      <w:r>
        <w:t>Leaked Memory</w:t>
      </w:r>
    </w:p>
    <w:p w14:paraId="7702AC3E" w14:textId="06EB3F72" w:rsidR="009D36F2" w:rsidRPr="000E54C5" w:rsidRDefault="00402B47" w:rsidP="009D36F2">
      <w:r>
        <w:t xml:space="preserve">Up to </w:t>
      </w:r>
      <w:r w:rsidR="009D36F2">
        <w:t>10 points</w:t>
      </w:r>
      <w:r>
        <w:t xml:space="preserve"> lost</w:t>
      </w:r>
    </w:p>
    <w:p w14:paraId="3C96B4BE" w14:textId="77777777" w:rsidR="009D36F2" w:rsidRDefault="009D36F2" w:rsidP="009D36F2">
      <w:pPr>
        <w:pStyle w:val="Heading4"/>
      </w:pPr>
      <w:r>
        <w:t>Overwriting Pointers</w:t>
      </w:r>
    </w:p>
    <w:p w14:paraId="7CA0BE5A" w14:textId="09EDB449" w:rsidR="009D36F2" w:rsidRPr="000E54C5" w:rsidRDefault="00402B47" w:rsidP="009D36F2">
      <w:r>
        <w:t>-</w:t>
      </w:r>
      <w:r w:rsidR="009D36F2">
        <w:t>5 points</w:t>
      </w:r>
    </w:p>
    <w:p w14:paraId="3DB38106" w14:textId="77777777" w:rsidR="009D36F2" w:rsidRDefault="009D36F2" w:rsidP="009D36F2">
      <w:pPr>
        <w:pStyle w:val="Heading4"/>
      </w:pPr>
      <w:r>
        <w:t>Failure to Clean</w:t>
      </w:r>
    </w:p>
    <w:p w14:paraId="2A69A69C" w14:textId="7F2A0D03" w:rsidR="009D36F2" w:rsidRPr="000E54C5" w:rsidRDefault="00402B47" w:rsidP="009D36F2">
      <w:r>
        <w:t>-</w:t>
      </w:r>
      <w:r w:rsidR="009D36F2">
        <w:t>5 points</w:t>
      </w:r>
    </w:p>
    <w:p w14:paraId="322989F0" w14:textId="77777777" w:rsidR="009D36F2" w:rsidRDefault="009D36F2" w:rsidP="009D36F2">
      <w:pPr>
        <w:pStyle w:val="Heading3"/>
      </w:pPr>
      <w:r>
        <w:t>Segmentation Faults</w:t>
      </w:r>
    </w:p>
    <w:p w14:paraId="7E9D78CD" w14:textId="0A9952C1" w:rsidR="009D36F2" w:rsidRPr="000E54C5" w:rsidRDefault="00402B47" w:rsidP="009D36F2">
      <w:r>
        <w:t xml:space="preserve">Up to </w:t>
      </w:r>
      <w:r w:rsidR="009D36F2">
        <w:t>10 points</w:t>
      </w:r>
      <w:r>
        <w:t xml:space="preserve"> lost</w:t>
      </w:r>
    </w:p>
    <w:p w14:paraId="7A304EA6" w14:textId="77777777" w:rsidR="009D36F2" w:rsidRDefault="009D36F2" w:rsidP="009D36F2">
      <w:pPr>
        <w:pStyle w:val="Heading4"/>
      </w:pPr>
      <w:r>
        <w:t>Out of Bounds Calls</w:t>
      </w:r>
    </w:p>
    <w:p w14:paraId="2A463203" w14:textId="37087787" w:rsidR="009D36F2" w:rsidRPr="000E54C5" w:rsidRDefault="00402B47" w:rsidP="009D36F2">
      <w:r>
        <w:t>-</w:t>
      </w:r>
      <w:r w:rsidR="009D36F2">
        <w:t>6 points</w:t>
      </w:r>
    </w:p>
    <w:p w14:paraId="61F972BB" w14:textId="77777777" w:rsidR="009D36F2" w:rsidRDefault="009D36F2" w:rsidP="009D36F2">
      <w:pPr>
        <w:pStyle w:val="Heading4"/>
      </w:pPr>
      <w:r>
        <w:t>Uninitialized Pointer Calls</w:t>
      </w:r>
    </w:p>
    <w:p w14:paraId="39B36160" w14:textId="5ADE3F79" w:rsidR="009D36F2" w:rsidRPr="000E54C5" w:rsidRDefault="00402B47" w:rsidP="009D36F2">
      <w:r>
        <w:t>-</w:t>
      </w:r>
      <w:r w:rsidR="009D36F2">
        <w:t>2 points</w:t>
      </w:r>
    </w:p>
    <w:p w14:paraId="31AB79DD" w14:textId="77777777" w:rsidR="009D36F2" w:rsidRDefault="009D36F2" w:rsidP="009D36F2">
      <w:pPr>
        <w:pStyle w:val="Heading4"/>
      </w:pPr>
      <w:r>
        <w:t>Null Pointer Calls</w:t>
      </w:r>
    </w:p>
    <w:p w14:paraId="1A6EF2E5" w14:textId="1B35DF19" w:rsidR="009D36F2" w:rsidRPr="000E54C5" w:rsidRDefault="00402B47" w:rsidP="009D36F2">
      <w:r>
        <w:t>-</w:t>
      </w:r>
      <w:r w:rsidR="009D36F2">
        <w:t>2 points</w:t>
      </w:r>
    </w:p>
    <w:p w14:paraId="19A1529C" w14:textId="13DCFC4F" w:rsidR="009D36F2" w:rsidRPr="009D36F2" w:rsidRDefault="009D36F2" w:rsidP="00980500">
      <w:pPr>
        <w:pStyle w:val="Heading2"/>
      </w:pPr>
      <w:r>
        <w:t>Other</w:t>
      </w:r>
    </w:p>
    <w:p w14:paraId="320B3495" w14:textId="1E3FE265" w:rsidR="009D36F2" w:rsidRPr="00086B85" w:rsidRDefault="009D36F2" w:rsidP="009D36F2">
      <w:r>
        <w:t>1</w:t>
      </w:r>
      <w:r w:rsidR="00980500">
        <w:t>5</w:t>
      </w:r>
      <w:r>
        <w:t xml:space="preserve"> points</w:t>
      </w:r>
    </w:p>
    <w:p w14:paraId="72ECFCD6" w14:textId="77777777" w:rsidR="009D36F2" w:rsidRDefault="009D36F2" w:rsidP="009D36F2">
      <w:pPr>
        <w:pStyle w:val="Heading3"/>
      </w:pPr>
      <w:r>
        <w:t>Included All Files</w:t>
      </w:r>
    </w:p>
    <w:p w14:paraId="08AC8D3D" w14:textId="77777777" w:rsidR="009D36F2" w:rsidRPr="000E54C5" w:rsidRDefault="009D36F2" w:rsidP="009D36F2">
      <w:r>
        <w:t>1 point</w:t>
      </w:r>
    </w:p>
    <w:p w14:paraId="5EB31B6D" w14:textId="77777777" w:rsidR="009D36F2" w:rsidRDefault="009D36F2" w:rsidP="009D36F2">
      <w:pPr>
        <w:pStyle w:val="Heading3"/>
      </w:pPr>
      <w:r>
        <w:t>Test Case</w:t>
      </w:r>
    </w:p>
    <w:p w14:paraId="182FFC44" w14:textId="77777777" w:rsidR="009D36F2" w:rsidRPr="000E54C5" w:rsidRDefault="009D36F2" w:rsidP="009D36F2">
      <w:r>
        <w:t>3 points</w:t>
      </w:r>
    </w:p>
    <w:p w14:paraId="03ED841D" w14:textId="77777777" w:rsidR="009D36F2" w:rsidRDefault="009D36F2" w:rsidP="009D36F2">
      <w:pPr>
        <w:pStyle w:val="Heading3"/>
      </w:pPr>
      <w:r>
        <w:lastRenderedPageBreak/>
        <w:t>Makefile</w:t>
      </w:r>
    </w:p>
    <w:p w14:paraId="49F203FB" w14:textId="77777777" w:rsidR="009D36F2" w:rsidRPr="000E54C5" w:rsidRDefault="009D36F2" w:rsidP="009D36F2">
      <w:r>
        <w:t>1 point</w:t>
      </w:r>
    </w:p>
    <w:p w14:paraId="648F9DE8" w14:textId="77777777" w:rsidR="009D36F2" w:rsidRDefault="009D36F2" w:rsidP="00980500">
      <w:pPr>
        <w:pStyle w:val="Heading3"/>
      </w:pPr>
      <w:r>
        <w:t>Formal Write-up</w:t>
      </w:r>
    </w:p>
    <w:p w14:paraId="74A9B26E" w14:textId="77777777" w:rsidR="009D36F2" w:rsidRPr="000E54C5" w:rsidRDefault="009D36F2" w:rsidP="009D36F2">
      <w:r>
        <w:t>5 points</w:t>
      </w:r>
    </w:p>
    <w:p w14:paraId="5038E9A0" w14:textId="46055F40" w:rsidR="009D36F2" w:rsidRDefault="00980500" w:rsidP="00980500">
      <w:pPr>
        <w:pStyle w:val="Heading3"/>
      </w:pPr>
      <w:r>
        <w:t>Good comments</w:t>
      </w:r>
    </w:p>
    <w:p w14:paraId="3718ECA5" w14:textId="6E2BDF2B" w:rsidR="00980500" w:rsidRDefault="00980500" w:rsidP="00980500">
      <w:r>
        <w:t>5 points</w:t>
      </w:r>
    </w:p>
    <w:p w14:paraId="17E1225E" w14:textId="7A4912FA" w:rsidR="00980500" w:rsidRDefault="00980500" w:rsidP="00980500">
      <w:pPr>
        <w:pStyle w:val="Heading4"/>
      </w:pPr>
      <w:r>
        <w:t>Class Comments</w:t>
      </w:r>
    </w:p>
    <w:p w14:paraId="2CCB256E" w14:textId="577AD9A6" w:rsidR="00980500" w:rsidRDefault="00980500" w:rsidP="00980500">
      <w:r>
        <w:t>(Above each class should have information on what it does)</w:t>
      </w:r>
    </w:p>
    <w:p w14:paraId="5B8D7EC8" w14:textId="03254B9B" w:rsidR="00980500" w:rsidRDefault="00980500" w:rsidP="00980500">
      <w:r>
        <w:t>1 point</w:t>
      </w:r>
    </w:p>
    <w:p w14:paraId="43F2B6D6" w14:textId="0DCF08F9" w:rsidR="00980500" w:rsidRDefault="00980500" w:rsidP="00980500">
      <w:pPr>
        <w:pStyle w:val="Heading4"/>
      </w:pPr>
      <w:r>
        <w:t>Function Comments</w:t>
      </w:r>
    </w:p>
    <w:p w14:paraId="5A895853" w14:textId="1CDBE6D1" w:rsidR="00980500" w:rsidRDefault="00980500" w:rsidP="00980500">
      <w:r>
        <w:t>(Each function should have information on it’s purpose and what it does)</w:t>
      </w:r>
    </w:p>
    <w:p w14:paraId="1E000B96" w14:textId="205702C9" w:rsidR="00980500" w:rsidRPr="00980500" w:rsidRDefault="00980500" w:rsidP="00980500">
      <w:r>
        <w:t>3 points</w:t>
      </w:r>
    </w:p>
    <w:p w14:paraId="15EF3D2C" w14:textId="6C945594" w:rsidR="00980500" w:rsidRDefault="00980500" w:rsidP="00980500">
      <w:pPr>
        <w:pStyle w:val="Heading4"/>
      </w:pPr>
      <w:r>
        <w:t>Inline Comments</w:t>
      </w:r>
    </w:p>
    <w:p w14:paraId="54E272F9" w14:textId="63424227" w:rsidR="00980500" w:rsidRPr="00980500" w:rsidRDefault="00980500" w:rsidP="00980500">
      <w:r>
        <w:t>(Various comments in your code explaining convoluted code)</w:t>
      </w:r>
    </w:p>
    <w:p w14:paraId="597F0E01" w14:textId="52B9B53E" w:rsidR="00980500" w:rsidRPr="00980500" w:rsidRDefault="00980500" w:rsidP="00980500">
      <w:r>
        <w:t>1 point</w:t>
      </w:r>
    </w:p>
    <w:sectPr w:rsidR="00980500" w:rsidRPr="00980500" w:rsidSect="007332B0">
      <w:headerReference w:type="default" r:id="rId11"/>
      <w:headerReference w:type="first" r:id="rId12"/>
      <w:pgSz w:w="11906" w:h="16838"/>
      <w:pgMar w:top="1440" w:right="1440" w:bottom="1440" w:left="1440" w:header="576"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D0F01" w14:textId="77777777" w:rsidR="007869E7" w:rsidRDefault="007869E7" w:rsidP="00E8497A">
      <w:r>
        <w:separator/>
      </w:r>
    </w:p>
  </w:endnote>
  <w:endnote w:type="continuationSeparator" w:id="0">
    <w:p w14:paraId="4876772A" w14:textId="77777777" w:rsidR="007869E7" w:rsidRDefault="007869E7" w:rsidP="00E8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319FF" w14:textId="77777777" w:rsidR="007869E7" w:rsidRDefault="007869E7" w:rsidP="00E8497A">
      <w:r>
        <w:separator/>
      </w:r>
    </w:p>
  </w:footnote>
  <w:footnote w:type="continuationSeparator" w:id="0">
    <w:p w14:paraId="33F318E7" w14:textId="77777777" w:rsidR="007869E7" w:rsidRDefault="007869E7" w:rsidP="00E84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15365" w14:textId="77777777" w:rsidR="00CB4D71" w:rsidRPr="00E8497A" w:rsidRDefault="00FC23C3" w:rsidP="00945BB3">
    <w:pPr>
      <w:pStyle w:val="Header"/>
      <w:jc w:val="center"/>
      <w:rPr>
        <w:rStyle w:val="SubtleReference"/>
        <w:color w:val="512373"/>
      </w:rPr>
    </w:pPr>
    <w:r>
      <w:rPr>
        <w:rStyle w:val="SubtleReference"/>
        <w:color w:val="512373"/>
      </w:rPr>
      <w:t>John Grzegorczyk</w:t>
    </w:r>
  </w:p>
  <w:p w14:paraId="72490781" w14:textId="2134B2E2" w:rsidR="00CB4D71" w:rsidRPr="00E8497A" w:rsidRDefault="00945BB3" w:rsidP="00945BB3">
    <w:pPr>
      <w:pStyle w:val="Header"/>
      <w:jc w:val="center"/>
      <w:rPr>
        <w:rStyle w:val="SubtleReference"/>
        <w:color w:val="512373"/>
      </w:rPr>
    </w:pPr>
    <w:r>
      <w:rPr>
        <w:rStyle w:val="SubtleReference"/>
        <w:color w:val="512373"/>
      </w:rPr>
      <w:t>Program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6278D" w14:textId="77777777" w:rsidR="00FC23C3" w:rsidRDefault="00FC23C3" w:rsidP="00FC23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47C50"/>
    <w:multiLevelType w:val="hybridMultilevel"/>
    <w:tmpl w:val="8CE241B0"/>
    <w:lvl w:ilvl="0" w:tplc="6876DC8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32633"/>
    <w:multiLevelType w:val="hybridMultilevel"/>
    <w:tmpl w:val="52ACE0A4"/>
    <w:lvl w:ilvl="0" w:tplc="85708E86">
      <w:start w:val="3"/>
      <w:numFmt w:val="bullet"/>
      <w:lvlText w:val="-"/>
      <w:lvlJc w:val="left"/>
      <w:pPr>
        <w:ind w:left="1069" w:hanging="360"/>
      </w:pPr>
      <w:rPr>
        <w:rFonts w:ascii="Cascadia Code" w:eastAsiaTheme="minorHAnsi" w:hAnsi="Cascadia Code" w:cstheme="minorBidi"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6CCC2E93"/>
    <w:multiLevelType w:val="hybridMultilevel"/>
    <w:tmpl w:val="D4EE277E"/>
    <w:lvl w:ilvl="0" w:tplc="4D46EE22">
      <w:start w:val="3"/>
      <w:numFmt w:val="bullet"/>
      <w:pStyle w:val="BulletedList"/>
      <w:lvlText w:val=""/>
      <w:lvlJc w:val="left"/>
      <w:pPr>
        <w:ind w:left="360" w:hanging="360"/>
      </w:pPr>
      <w:rPr>
        <w:rFonts w:ascii="Symbol" w:eastAsiaTheme="minorHAnsi" w:hAnsi="Symbol" w:cstheme="minorBidi" w:hint="default"/>
      </w:rPr>
    </w:lvl>
    <w:lvl w:ilvl="1" w:tplc="59188ACA">
      <w:start w:val="1"/>
      <w:numFmt w:val="bullet"/>
      <w:lvlText w:val="o"/>
      <w:lvlJc w:val="left"/>
      <w:pPr>
        <w:ind w:left="1080" w:hanging="360"/>
      </w:pPr>
      <w:rPr>
        <w:rFonts w:ascii="Courier New" w:hAnsi="Courier New" w:cs="Courier New" w:hint="default"/>
      </w:rPr>
    </w:lvl>
    <w:lvl w:ilvl="2" w:tplc="87D20CA0">
      <w:start w:val="1"/>
      <w:numFmt w:val="bullet"/>
      <w:lvlText w:val=""/>
      <w:lvlJc w:val="left"/>
      <w:pPr>
        <w:ind w:left="1800" w:hanging="360"/>
      </w:pPr>
      <w:rPr>
        <w:rFonts w:ascii="Wingdings" w:hAnsi="Wingdings" w:hint="default"/>
      </w:rPr>
    </w:lvl>
    <w:lvl w:ilvl="3" w:tplc="7C704FBE">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3938897">
    <w:abstractNumId w:val="1"/>
  </w:num>
  <w:num w:numId="2" w16cid:durableId="1118794211">
    <w:abstractNumId w:val="2"/>
  </w:num>
  <w:num w:numId="3" w16cid:durableId="32625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8e41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F"/>
    <w:rsid w:val="0001455B"/>
    <w:rsid w:val="00020C72"/>
    <w:rsid w:val="00027736"/>
    <w:rsid w:val="00031DE8"/>
    <w:rsid w:val="0006085D"/>
    <w:rsid w:val="00062375"/>
    <w:rsid w:val="0007313F"/>
    <w:rsid w:val="000802BA"/>
    <w:rsid w:val="000B3283"/>
    <w:rsid w:val="000D39B1"/>
    <w:rsid w:val="000E245F"/>
    <w:rsid w:val="000F3B35"/>
    <w:rsid w:val="00104528"/>
    <w:rsid w:val="00105752"/>
    <w:rsid w:val="00111886"/>
    <w:rsid w:val="001315F3"/>
    <w:rsid w:val="00135859"/>
    <w:rsid w:val="0014026F"/>
    <w:rsid w:val="0014062C"/>
    <w:rsid w:val="00144962"/>
    <w:rsid w:val="00146F92"/>
    <w:rsid w:val="00153DB4"/>
    <w:rsid w:val="0015449D"/>
    <w:rsid w:val="00166EF5"/>
    <w:rsid w:val="00172098"/>
    <w:rsid w:val="001838B0"/>
    <w:rsid w:val="001904BD"/>
    <w:rsid w:val="001B54BA"/>
    <w:rsid w:val="001B7915"/>
    <w:rsid w:val="001C3A09"/>
    <w:rsid w:val="001C794F"/>
    <w:rsid w:val="001E031D"/>
    <w:rsid w:val="001E6CA0"/>
    <w:rsid w:val="002132DF"/>
    <w:rsid w:val="00235AE7"/>
    <w:rsid w:val="0024211F"/>
    <w:rsid w:val="00253EAC"/>
    <w:rsid w:val="002A0065"/>
    <w:rsid w:val="002A4FB4"/>
    <w:rsid w:val="002A51B6"/>
    <w:rsid w:val="002B005C"/>
    <w:rsid w:val="002B5F52"/>
    <w:rsid w:val="002C009C"/>
    <w:rsid w:val="002C1899"/>
    <w:rsid w:val="002E4EAC"/>
    <w:rsid w:val="002E6850"/>
    <w:rsid w:val="0030462B"/>
    <w:rsid w:val="00317E3A"/>
    <w:rsid w:val="00341F45"/>
    <w:rsid w:val="00342DF0"/>
    <w:rsid w:val="00351A92"/>
    <w:rsid w:val="00353CF9"/>
    <w:rsid w:val="00374E30"/>
    <w:rsid w:val="00384A75"/>
    <w:rsid w:val="003867A1"/>
    <w:rsid w:val="00390238"/>
    <w:rsid w:val="00394344"/>
    <w:rsid w:val="003C138B"/>
    <w:rsid w:val="003E2333"/>
    <w:rsid w:val="003E411E"/>
    <w:rsid w:val="003F6FF2"/>
    <w:rsid w:val="00402B47"/>
    <w:rsid w:val="0040779D"/>
    <w:rsid w:val="0041018A"/>
    <w:rsid w:val="00411751"/>
    <w:rsid w:val="004142A5"/>
    <w:rsid w:val="00417E35"/>
    <w:rsid w:val="00421F8B"/>
    <w:rsid w:val="00422A2A"/>
    <w:rsid w:val="00477210"/>
    <w:rsid w:val="00487C18"/>
    <w:rsid w:val="004A10D6"/>
    <w:rsid w:val="004A496A"/>
    <w:rsid w:val="004A6D17"/>
    <w:rsid w:val="004D09B1"/>
    <w:rsid w:val="004E2D90"/>
    <w:rsid w:val="004E3CDD"/>
    <w:rsid w:val="004F161D"/>
    <w:rsid w:val="00500031"/>
    <w:rsid w:val="00502DC0"/>
    <w:rsid w:val="00514E05"/>
    <w:rsid w:val="00522A1A"/>
    <w:rsid w:val="00534371"/>
    <w:rsid w:val="00534968"/>
    <w:rsid w:val="00546EF3"/>
    <w:rsid w:val="005471ED"/>
    <w:rsid w:val="00565182"/>
    <w:rsid w:val="005A61F7"/>
    <w:rsid w:val="005B2E3A"/>
    <w:rsid w:val="005B7440"/>
    <w:rsid w:val="005C4FDF"/>
    <w:rsid w:val="005D1C47"/>
    <w:rsid w:val="005D331F"/>
    <w:rsid w:val="005D38C5"/>
    <w:rsid w:val="005E0A9D"/>
    <w:rsid w:val="005E5154"/>
    <w:rsid w:val="005F02A2"/>
    <w:rsid w:val="005F2F00"/>
    <w:rsid w:val="005F596F"/>
    <w:rsid w:val="00644DA8"/>
    <w:rsid w:val="006936DE"/>
    <w:rsid w:val="006D5C2D"/>
    <w:rsid w:val="00717C81"/>
    <w:rsid w:val="007215FD"/>
    <w:rsid w:val="007332B0"/>
    <w:rsid w:val="007669CA"/>
    <w:rsid w:val="00773BFD"/>
    <w:rsid w:val="007869E7"/>
    <w:rsid w:val="00790C90"/>
    <w:rsid w:val="007A00BC"/>
    <w:rsid w:val="007A4163"/>
    <w:rsid w:val="007B1A26"/>
    <w:rsid w:val="007C5AC9"/>
    <w:rsid w:val="007D4AE8"/>
    <w:rsid w:val="007D65AF"/>
    <w:rsid w:val="007E0FB9"/>
    <w:rsid w:val="007E1882"/>
    <w:rsid w:val="007F3349"/>
    <w:rsid w:val="007F5EEB"/>
    <w:rsid w:val="0080568D"/>
    <w:rsid w:val="008173FB"/>
    <w:rsid w:val="00817F64"/>
    <w:rsid w:val="00865F7A"/>
    <w:rsid w:val="00871FD2"/>
    <w:rsid w:val="00895E88"/>
    <w:rsid w:val="008A7083"/>
    <w:rsid w:val="008C3E6D"/>
    <w:rsid w:val="008D0CBA"/>
    <w:rsid w:val="008D0D2D"/>
    <w:rsid w:val="008D519A"/>
    <w:rsid w:val="008D7361"/>
    <w:rsid w:val="008E5009"/>
    <w:rsid w:val="008F41B1"/>
    <w:rsid w:val="008F46EC"/>
    <w:rsid w:val="00911E62"/>
    <w:rsid w:val="009217BB"/>
    <w:rsid w:val="00924E16"/>
    <w:rsid w:val="009273AD"/>
    <w:rsid w:val="00944337"/>
    <w:rsid w:val="00945BB3"/>
    <w:rsid w:val="00945D69"/>
    <w:rsid w:val="009502CF"/>
    <w:rsid w:val="009567BD"/>
    <w:rsid w:val="009611D7"/>
    <w:rsid w:val="00963827"/>
    <w:rsid w:val="00980500"/>
    <w:rsid w:val="009852DE"/>
    <w:rsid w:val="00996BD0"/>
    <w:rsid w:val="009A4605"/>
    <w:rsid w:val="009B1586"/>
    <w:rsid w:val="009B7FE6"/>
    <w:rsid w:val="009D36F2"/>
    <w:rsid w:val="009E3724"/>
    <w:rsid w:val="00A07554"/>
    <w:rsid w:val="00A147AF"/>
    <w:rsid w:val="00A22538"/>
    <w:rsid w:val="00A41799"/>
    <w:rsid w:val="00A550C3"/>
    <w:rsid w:val="00A66B0E"/>
    <w:rsid w:val="00A963EF"/>
    <w:rsid w:val="00AA28F1"/>
    <w:rsid w:val="00AC2BF5"/>
    <w:rsid w:val="00AC6398"/>
    <w:rsid w:val="00AC7328"/>
    <w:rsid w:val="00AD746E"/>
    <w:rsid w:val="00AF3235"/>
    <w:rsid w:val="00B47A79"/>
    <w:rsid w:val="00B54B7A"/>
    <w:rsid w:val="00B778FC"/>
    <w:rsid w:val="00B8417D"/>
    <w:rsid w:val="00B84A77"/>
    <w:rsid w:val="00B9054E"/>
    <w:rsid w:val="00BA2483"/>
    <w:rsid w:val="00BA6F57"/>
    <w:rsid w:val="00BD5B30"/>
    <w:rsid w:val="00BD6807"/>
    <w:rsid w:val="00BE0437"/>
    <w:rsid w:val="00BF1191"/>
    <w:rsid w:val="00BF3236"/>
    <w:rsid w:val="00C377ED"/>
    <w:rsid w:val="00C46056"/>
    <w:rsid w:val="00C46EF2"/>
    <w:rsid w:val="00C472DE"/>
    <w:rsid w:val="00C77A6F"/>
    <w:rsid w:val="00C92EB8"/>
    <w:rsid w:val="00CA35D8"/>
    <w:rsid w:val="00CB27CA"/>
    <w:rsid w:val="00CB3214"/>
    <w:rsid w:val="00CB4D71"/>
    <w:rsid w:val="00CB59DA"/>
    <w:rsid w:val="00CC458E"/>
    <w:rsid w:val="00CC544F"/>
    <w:rsid w:val="00CC6A3B"/>
    <w:rsid w:val="00CF2CDE"/>
    <w:rsid w:val="00CF38AB"/>
    <w:rsid w:val="00D001CD"/>
    <w:rsid w:val="00D00D64"/>
    <w:rsid w:val="00D33CEC"/>
    <w:rsid w:val="00D37EF4"/>
    <w:rsid w:val="00D43CB7"/>
    <w:rsid w:val="00D5012F"/>
    <w:rsid w:val="00D5377A"/>
    <w:rsid w:val="00D76F67"/>
    <w:rsid w:val="00D93BEA"/>
    <w:rsid w:val="00DB0CFA"/>
    <w:rsid w:val="00DC0872"/>
    <w:rsid w:val="00DD16B1"/>
    <w:rsid w:val="00DD4E7F"/>
    <w:rsid w:val="00DE1A67"/>
    <w:rsid w:val="00DE7964"/>
    <w:rsid w:val="00DF1AE4"/>
    <w:rsid w:val="00DF3434"/>
    <w:rsid w:val="00DF355A"/>
    <w:rsid w:val="00E00901"/>
    <w:rsid w:val="00E049E9"/>
    <w:rsid w:val="00E06DF5"/>
    <w:rsid w:val="00E10F08"/>
    <w:rsid w:val="00E25C4B"/>
    <w:rsid w:val="00E265CD"/>
    <w:rsid w:val="00E42728"/>
    <w:rsid w:val="00E46665"/>
    <w:rsid w:val="00E50F01"/>
    <w:rsid w:val="00E72D51"/>
    <w:rsid w:val="00E746C7"/>
    <w:rsid w:val="00E8497A"/>
    <w:rsid w:val="00EA3D9F"/>
    <w:rsid w:val="00EA6118"/>
    <w:rsid w:val="00EC25C5"/>
    <w:rsid w:val="00EC35D4"/>
    <w:rsid w:val="00ED40DA"/>
    <w:rsid w:val="00EE65C3"/>
    <w:rsid w:val="00F02A32"/>
    <w:rsid w:val="00F101E6"/>
    <w:rsid w:val="00F1390B"/>
    <w:rsid w:val="00F13D0A"/>
    <w:rsid w:val="00F243A9"/>
    <w:rsid w:val="00F2640A"/>
    <w:rsid w:val="00F2754C"/>
    <w:rsid w:val="00F5439E"/>
    <w:rsid w:val="00F72211"/>
    <w:rsid w:val="00F73789"/>
    <w:rsid w:val="00F86BBD"/>
    <w:rsid w:val="00F9136E"/>
    <w:rsid w:val="00F9446E"/>
    <w:rsid w:val="00FB3197"/>
    <w:rsid w:val="00FC23C3"/>
    <w:rsid w:val="00FD7F69"/>
    <w:rsid w:val="00FF2174"/>
    <w:rsid w:val="00FF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8e41c7"/>
    </o:shapedefaults>
    <o:shapelayout v:ext="edit">
      <o:idmap v:ext="edit" data="2"/>
    </o:shapelayout>
  </w:shapeDefaults>
  <w:decimalSymbol w:val="."/>
  <w:listSeparator w:val=","/>
  <w14:docId w14:val="5D93A713"/>
  <w15:chartTrackingRefBased/>
  <w15:docId w15:val="{CA27569F-FD3F-45AC-85E4-BD5BC42B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C72"/>
    <w:pPr>
      <w:spacing w:before="120" w:after="360" w:line="240" w:lineRule="auto"/>
      <w:contextualSpacing/>
    </w:pPr>
    <w:rPr>
      <w:rFonts w:ascii="Cascadia Code" w:hAnsi="Cascadia Code"/>
      <w:color w:val="F2F2F2" w:themeColor="background1" w:themeShade="F2"/>
    </w:rPr>
  </w:style>
  <w:style w:type="paragraph" w:styleId="Heading1">
    <w:name w:val="heading 1"/>
    <w:aliases w:val="Section Header"/>
    <w:basedOn w:val="Normal"/>
    <w:next w:val="Normal"/>
    <w:link w:val="Heading1Char"/>
    <w:uiPriority w:val="9"/>
    <w:qFormat/>
    <w:rsid w:val="008A7083"/>
    <w:pPr>
      <w:keepNext/>
      <w:keepLines/>
      <w:pageBreakBefore/>
      <w:framePr w:w="11880" w:vSpace="144" w:wrap="notBeside" w:vAnchor="text" w:hAnchor="page" w:y="1"/>
      <w:pBdr>
        <w:top w:val="single" w:sz="18" w:space="1" w:color="C8A200"/>
        <w:bottom w:val="single" w:sz="18" w:space="1" w:color="C8A200"/>
      </w:pBdr>
      <w:shd w:val="clear" w:color="auto" w:fill="B27CDA"/>
      <w:spacing w:before="0" w:after="0"/>
      <w:ind w:firstLine="1440"/>
      <w:outlineLvl w:val="0"/>
    </w:pPr>
    <w:rPr>
      <w:rFonts w:ascii="Imprint MT Shadow" w:eastAsiaTheme="majorEastAsia" w:hAnsi="Imprint MT Shadow" w:cstheme="majorBidi"/>
      <w:color w:val="FFD966" w:themeColor="accent4" w:themeTint="99"/>
      <w:sz w:val="36"/>
      <w:szCs w:val="36"/>
    </w:rPr>
  </w:style>
  <w:style w:type="paragraph" w:styleId="Heading2">
    <w:name w:val="heading 2"/>
    <w:aliases w:val="Subsection 1"/>
    <w:basedOn w:val="Normal"/>
    <w:next w:val="Normal"/>
    <w:link w:val="Heading2Char"/>
    <w:uiPriority w:val="9"/>
    <w:unhideWhenUsed/>
    <w:qFormat/>
    <w:rsid w:val="00F13D0A"/>
    <w:pPr>
      <w:spacing w:before="0" w:after="160" w:line="259" w:lineRule="auto"/>
      <w:contextualSpacing w:val="0"/>
      <w:outlineLvl w:val="1"/>
    </w:pPr>
    <w:rPr>
      <w:rFonts w:ascii="Copperplate Gothic Light" w:hAnsi="Copperplate Gothic Light"/>
      <w:color w:val="FFE599" w:themeColor="accent4" w:themeTint="66"/>
      <w:sz w:val="28"/>
      <w:szCs w:val="28"/>
    </w:rPr>
  </w:style>
  <w:style w:type="paragraph" w:styleId="Heading3">
    <w:name w:val="heading 3"/>
    <w:aliases w:val="Subsection 2"/>
    <w:basedOn w:val="Heading2"/>
    <w:next w:val="Normal"/>
    <w:link w:val="Heading3Char"/>
    <w:uiPriority w:val="9"/>
    <w:unhideWhenUsed/>
    <w:qFormat/>
    <w:rsid w:val="00F13D0A"/>
    <w:pPr>
      <w:outlineLvl w:val="2"/>
    </w:pPr>
    <w:rPr>
      <w:sz w:val="24"/>
      <w:szCs w:val="24"/>
    </w:rPr>
  </w:style>
  <w:style w:type="paragraph" w:styleId="Heading4">
    <w:name w:val="heading 4"/>
    <w:aliases w:val="Subsection 3"/>
    <w:basedOn w:val="Heading3"/>
    <w:next w:val="Normal"/>
    <w:link w:val="Heading4Char"/>
    <w:uiPriority w:val="9"/>
    <w:unhideWhenUsed/>
    <w:qFormat/>
    <w:rsid w:val="00F13D0A"/>
    <w:pPr>
      <w:outlineLvl w:val="3"/>
    </w:pPr>
    <w:rPr>
      <w:sz w:val="22"/>
      <w:szCs w:val="22"/>
    </w:rPr>
  </w:style>
  <w:style w:type="paragraph" w:styleId="Heading5">
    <w:name w:val="heading 5"/>
    <w:aliases w:val="Subsection 4"/>
    <w:basedOn w:val="Heading4"/>
    <w:next w:val="Normal"/>
    <w:link w:val="Heading5Char"/>
    <w:uiPriority w:val="9"/>
    <w:unhideWhenUsed/>
    <w:qFormat/>
    <w:rsid w:val="003C138B"/>
    <w:pPr>
      <w:outlineLvl w:val="4"/>
    </w:pPr>
    <w:rPr>
      <w:sz w:val="20"/>
      <w:szCs w:val="20"/>
    </w:rPr>
  </w:style>
  <w:style w:type="paragraph" w:styleId="Heading6">
    <w:name w:val="heading 6"/>
    <w:aliases w:val="Subsection 5"/>
    <w:basedOn w:val="Heading5"/>
    <w:next w:val="Normal"/>
    <w:link w:val="Heading6Char"/>
    <w:uiPriority w:val="9"/>
    <w:unhideWhenUsed/>
    <w:qFormat/>
    <w:rsid w:val="003C138B"/>
    <w:pPr>
      <w:outlineLvl w:val="5"/>
    </w:pPr>
    <w:rPr>
      <w:sz w:val="18"/>
      <w:szCs w:val="18"/>
    </w:rPr>
  </w:style>
  <w:style w:type="paragraph" w:styleId="Heading7">
    <w:name w:val="heading 7"/>
    <w:aliases w:val="Subsection 6"/>
    <w:basedOn w:val="Heading6"/>
    <w:next w:val="Normal"/>
    <w:link w:val="Heading7Char"/>
    <w:uiPriority w:val="9"/>
    <w:unhideWhenUsed/>
    <w:qFormat/>
    <w:rsid w:val="00DB0CFA"/>
    <w:pPr>
      <w:outlineLvl w:val="6"/>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D71"/>
    <w:pPr>
      <w:tabs>
        <w:tab w:val="center" w:pos="4513"/>
        <w:tab w:val="right" w:pos="9026"/>
      </w:tabs>
      <w:spacing w:after="0"/>
    </w:pPr>
  </w:style>
  <w:style w:type="character" w:customStyle="1" w:styleId="HeaderChar">
    <w:name w:val="Header Char"/>
    <w:basedOn w:val="DefaultParagraphFont"/>
    <w:link w:val="Header"/>
    <w:uiPriority w:val="99"/>
    <w:rsid w:val="00CB4D71"/>
  </w:style>
  <w:style w:type="paragraph" w:styleId="Footer">
    <w:name w:val="footer"/>
    <w:basedOn w:val="Normal"/>
    <w:link w:val="FooterChar"/>
    <w:uiPriority w:val="99"/>
    <w:unhideWhenUsed/>
    <w:rsid w:val="00CB4D71"/>
    <w:pPr>
      <w:tabs>
        <w:tab w:val="center" w:pos="4513"/>
        <w:tab w:val="right" w:pos="9026"/>
      </w:tabs>
      <w:spacing w:after="0"/>
    </w:pPr>
  </w:style>
  <w:style w:type="character" w:customStyle="1" w:styleId="FooterChar">
    <w:name w:val="Footer Char"/>
    <w:basedOn w:val="DefaultParagraphFont"/>
    <w:link w:val="Footer"/>
    <w:uiPriority w:val="99"/>
    <w:rsid w:val="00CB4D71"/>
  </w:style>
  <w:style w:type="paragraph" w:styleId="Title">
    <w:name w:val="Title"/>
    <w:basedOn w:val="Normal"/>
    <w:next w:val="Subtitle"/>
    <w:link w:val="TitleChar"/>
    <w:uiPriority w:val="10"/>
    <w:qFormat/>
    <w:rsid w:val="00E8497A"/>
    <w:pPr>
      <w:spacing w:after="0"/>
      <w:jc w:val="center"/>
    </w:pPr>
    <w:rPr>
      <w:rFonts w:ascii="Algerian" w:eastAsiaTheme="majorEastAsia" w:hAnsi="Algerian" w:cstheme="majorBidi"/>
      <w:color w:val="F2B600" w:themeColor="accent4" w:themeShade="F2"/>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leChar">
    <w:name w:val="Title Char"/>
    <w:basedOn w:val="DefaultParagraphFont"/>
    <w:link w:val="Title"/>
    <w:uiPriority w:val="10"/>
    <w:rsid w:val="00E8497A"/>
    <w:rPr>
      <w:rFonts w:ascii="Algerian" w:eastAsiaTheme="majorEastAsia" w:hAnsi="Algerian" w:cstheme="majorBidi"/>
      <w:color w:val="FFC000" w:themeColor="accent4"/>
      <w:kern w:val="28"/>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Subtitle">
    <w:name w:val="Subtitle"/>
    <w:basedOn w:val="Normal"/>
    <w:next w:val="Normal"/>
    <w:link w:val="SubtitleChar"/>
    <w:uiPriority w:val="11"/>
    <w:qFormat/>
    <w:rsid w:val="00F5439E"/>
    <w:pPr>
      <w:numPr>
        <w:ilvl w:val="1"/>
      </w:numPr>
      <w:jc w:val="center"/>
    </w:pPr>
    <w:rPr>
      <w:rFonts w:ascii="Bell MT" w:eastAsiaTheme="minorEastAsia" w:hAnsi="Bell MT"/>
      <w:color w:val="595959" w:themeColor="text1" w:themeTint="A6"/>
      <w:spacing w:val="15"/>
    </w:rPr>
  </w:style>
  <w:style w:type="character" w:customStyle="1" w:styleId="SubtitleChar">
    <w:name w:val="Subtitle Char"/>
    <w:basedOn w:val="DefaultParagraphFont"/>
    <w:link w:val="Subtitle"/>
    <w:uiPriority w:val="11"/>
    <w:rsid w:val="00F5439E"/>
    <w:rPr>
      <w:rFonts w:ascii="Bell MT" w:eastAsiaTheme="minorEastAsia" w:hAnsi="Bell MT"/>
      <w:color w:val="595959" w:themeColor="text1" w:themeTint="A6"/>
      <w:spacing w:val="15"/>
    </w:rPr>
  </w:style>
  <w:style w:type="character" w:customStyle="1" w:styleId="Heading1Char">
    <w:name w:val="Heading 1 Char"/>
    <w:aliases w:val="Section Header Char"/>
    <w:basedOn w:val="DefaultParagraphFont"/>
    <w:link w:val="Heading1"/>
    <w:uiPriority w:val="9"/>
    <w:rsid w:val="008A7083"/>
    <w:rPr>
      <w:rFonts w:ascii="Imprint MT Shadow" w:eastAsiaTheme="majorEastAsia" w:hAnsi="Imprint MT Shadow" w:cstheme="majorBidi"/>
      <w:color w:val="FFD966" w:themeColor="accent4" w:themeTint="99"/>
      <w:sz w:val="36"/>
      <w:szCs w:val="36"/>
      <w:shd w:val="clear" w:color="auto" w:fill="B27CDA"/>
    </w:rPr>
  </w:style>
  <w:style w:type="paragraph" w:customStyle="1" w:styleId="Paragraph">
    <w:name w:val="Paragraph"/>
    <w:basedOn w:val="Normal"/>
    <w:link w:val="ParagraphChar"/>
    <w:qFormat/>
    <w:rsid w:val="00B47A79"/>
    <w:pPr>
      <w:spacing w:before="0" w:after="240"/>
      <w:ind w:firstLine="709"/>
    </w:pPr>
    <w:rPr>
      <w:sz w:val="20"/>
    </w:rPr>
  </w:style>
  <w:style w:type="character" w:customStyle="1" w:styleId="ParagraphChar">
    <w:name w:val="Paragraph Char"/>
    <w:basedOn w:val="DefaultParagraphFont"/>
    <w:link w:val="Paragraph"/>
    <w:rsid w:val="00B47A79"/>
    <w:rPr>
      <w:rFonts w:ascii="Cascadia Code" w:hAnsi="Cascadia Code"/>
      <w:color w:val="F2F2F2" w:themeColor="background1" w:themeShade="F2"/>
      <w:sz w:val="20"/>
      <w:lang w:val="en-US"/>
    </w:rPr>
  </w:style>
  <w:style w:type="paragraph" w:styleId="ListParagraph">
    <w:name w:val="List Paragraph"/>
    <w:basedOn w:val="Normal"/>
    <w:link w:val="ListParagraphChar"/>
    <w:uiPriority w:val="34"/>
    <w:qFormat/>
    <w:rsid w:val="00B47A79"/>
    <w:pPr>
      <w:spacing w:after="240"/>
      <w:ind w:left="720"/>
    </w:pPr>
    <w:rPr>
      <w:sz w:val="20"/>
    </w:rPr>
  </w:style>
  <w:style w:type="character" w:styleId="SubtleReference">
    <w:name w:val="Subtle Reference"/>
    <w:basedOn w:val="DefaultParagraphFont"/>
    <w:uiPriority w:val="31"/>
    <w:qFormat/>
    <w:rsid w:val="00F101E6"/>
    <w:rPr>
      <w:smallCaps/>
      <w:color w:val="5A5A5A" w:themeColor="text1" w:themeTint="A5"/>
    </w:rPr>
  </w:style>
  <w:style w:type="character" w:customStyle="1" w:styleId="Heading2Char">
    <w:name w:val="Heading 2 Char"/>
    <w:aliases w:val="Subsection 1 Char"/>
    <w:basedOn w:val="DefaultParagraphFont"/>
    <w:link w:val="Heading2"/>
    <w:uiPriority w:val="9"/>
    <w:rsid w:val="00F13D0A"/>
    <w:rPr>
      <w:rFonts w:ascii="Copperplate Gothic Light" w:hAnsi="Copperplate Gothic Light"/>
      <w:color w:val="FFE599" w:themeColor="accent4" w:themeTint="66"/>
      <w:sz w:val="28"/>
      <w:szCs w:val="28"/>
    </w:rPr>
  </w:style>
  <w:style w:type="paragraph" w:customStyle="1" w:styleId="BulletedList">
    <w:name w:val="Bulleted List"/>
    <w:basedOn w:val="Normal"/>
    <w:link w:val="BulletedListChar"/>
    <w:qFormat/>
    <w:rsid w:val="003C138B"/>
    <w:pPr>
      <w:numPr>
        <w:numId w:val="2"/>
      </w:numPr>
      <w:spacing w:before="0" w:after="240"/>
    </w:pPr>
    <w:rPr>
      <w:sz w:val="20"/>
    </w:rPr>
  </w:style>
  <w:style w:type="character" w:customStyle="1" w:styleId="BulletedListChar">
    <w:name w:val="Bulleted List Char"/>
    <w:basedOn w:val="Heading2Char"/>
    <w:link w:val="BulletedList"/>
    <w:rsid w:val="003C138B"/>
    <w:rPr>
      <w:rFonts w:ascii="Cascadia Code" w:hAnsi="Cascadia Code"/>
      <w:color w:val="F2F2F2" w:themeColor="background1" w:themeShade="F2"/>
      <w:sz w:val="20"/>
      <w:szCs w:val="28"/>
    </w:rPr>
  </w:style>
  <w:style w:type="paragraph" w:styleId="NoSpacing">
    <w:name w:val="No Spacing"/>
    <w:basedOn w:val="Normal"/>
    <w:link w:val="NoSpacingChar"/>
    <w:uiPriority w:val="1"/>
    <w:qFormat/>
    <w:rsid w:val="00F02A32"/>
    <w:pPr>
      <w:spacing w:after="0"/>
    </w:pPr>
    <w:rPr>
      <w:rFonts w:eastAsiaTheme="minorEastAsia"/>
      <w:kern w:val="0"/>
      <w14:ligatures w14:val="none"/>
    </w:rPr>
  </w:style>
  <w:style w:type="character" w:customStyle="1" w:styleId="NoSpacingChar">
    <w:name w:val="No Spacing Char"/>
    <w:basedOn w:val="DefaultParagraphFont"/>
    <w:link w:val="NoSpacing"/>
    <w:uiPriority w:val="1"/>
    <w:rsid w:val="003C138B"/>
    <w:rPr>
      <w:rFonts w:ascii="Cascadia Code" w:eastAsiaTheme="minorEastAsia" w:hAnsi="Cascadia Code"/>
      <w:color w:val="F2F2F2" w:themeColor="background1" w:themeShade="F2"/>
      <w:kern w:val="0"/>
      <w14:ligatures w14:val="none"/>
    </w:rPr>
  </w:style>
  <w:style w:type="character" w:customStyle="1" w:styleId="Heading3Char">
    <w:name w:val="Heading 3 Char"/>
    <w:aliases w:val="Subsection 2 Char"/>
    <w:basedOn w:val="DefaultParagraphFont"/>
    <w:link w:val="Heading3"/>
    <w:uiPriority w:val="9"/>
    <w:rsid w:val="00F13D0A"/>
    <w:rPr>
      <w:rFonts w:ascii="Copperplate Gothic Light" w:hAnsi="Copperplate Gothic Light"/>
      <w:color w:val="FFE599" w:themeColor="accent4" w:themeTint="66"/>
      <w:sz w:val="24"/>
      <w:szCs w:val="24"/>
    </w:rPr>
  </w:style>
  <w:style w:type="character" w:customStyle="1" w:styleId="Heading4Char">
    <w:name w:val="Heading 4 Char"/>
    <w:aliases w:val="Subsection 3 Char"/>
    <w:basedOn w:val="DefaultParagraphFont"/>
    <w:link w:val="Heading4"/>
    <w:uiPriority w:val="9"/>
    <w:rsid w:val="00F13D0A"/>
    <w:rPr>
      <w:rFonts w:ascii="Copperplate Gothic Light" w:hAnsi="Copperplate Gothic Light"/>
      <w:color w:val="FFE599" w:themeColor="accent4" w:themeTint="66"/>
    </w:rPr>
  </w:style>
  <w:style w:type="paragraph" w:customStyle="1" w:styleId="Code">
    <w:name w:val="Code"/>
    <w:basedOn w:val="BulletedList"/>
    <w:link w:val="CodeChar"/>
    <w:qFormat/>
    <w:rsid w:val="00D5377A"/>
    <w:pPr>
      <w:numPr>
        <w:numId w:val="0"/>
      </w:numPr>
      <w:shd w:val="clear" w:color="auto" w:fill="A17EBC"/>
    </w:pPr>
    <w:rPr>
      <w:rFonts w:ascii="Courier New" w:hAnsi="Courier New"/>
      <w:sz w:val="22"/>
    </w:rPr>
  </w:style>
  <w:style w:type="character" w:customStyle="1" w:styleId="CodeChar">
    <w:name w:val="Code Char"/>
    <w:basedOn w:val="BulletedListChar"/>
    <w:link w:val="Code"/>
    <w:rsid w:val="00D5377A"/>
    <w:rPr>
      <w:rFonts w:ascii="Courier New" w:hAnsi="Courier New"/>
      <w:color w:val="F2F2F2" w:themeColor="background1" w:themeShade="F2"/>
      <w:sz w:val="20"/>
      <w:szCs w:val="28"/>
      <w:shd w:val="clear" w:color="auto" w:fill="A17EBC"/>
    </w:rPr>
  </w:style>
  <w:style w:type="paragraph" w:styleId="Revision">
    <w:name w:val="Revision"/>
    <w:hidden/>
    <w:uiPriority w:val="99"/>
    <w:semiHidden/>
    <w:rsid w:val="003C138B"/>
    <w:pPr>
      <w:spacing w:after="0" w:line="240" w:lineRule="auto"/>
    </w:pPr>
    <w:rPr>
      <w:rFonts w:ascii="Cascadia Code" w:hAnsi="Cascadia Code"/>
      <w:color w:val="F2F2F2" w:themeColor="background1" w:themeShade="F2"/>
    </w:rPr>
  </w:style>
  <w:style w:type="character" w:customStyle="1" w:styleId="Heading5Char">
    <w:name w:val="Heading 5 Char"/>
    <w:aliases w:val="Subsection 4 Char"/>
    <w:basedOn w:val="DefaultParagraphFont"/>
    <w:link w:val="Heading5"/>
    <w:uiPriority w:val="9"/>
    <w:rsid w:val="003C138B"/>
    <w:rPr>
      <w:rFonts w:ascii="Copperplate Gothic Light" w:hAnsi="Copperplate Gothic Light"/>
      <w:color w:val="FFE599" w:themeColor="accent4" w:themeTint="66"/>
      <w:sz w:val="20"/>
      <w:szCs w:val="20"/>
    </w:rPr>
  </w:style>
  <w:style w:type="character" w:customStyle="1" w:styleId="Heading6Char">
    <w:name w:val="Heading 6 Char"/>
    <w:aliases w:val="Subsection 5 Char"/>
    <w:basedOn w:val="DefaultParagraphFont"/>
    <w:link w:val="Heading6"/>
    <w:uiPriority w:val="9"/>
    <w:rsid w:val="003C138B"/>
    <w:rPr>
      <w:rFonts w:ascii="Copperplate Gothic Light" w:hAnsi="Copperplate Gothic Light"/>
      <w:color w:val="FFE599" w:themeColor="accent4" w:themeTint="66"/>
      <w:sz w:val="18"/>
      <w:szCs w:val="18"/>
    </w:rPr>
  </w:style>
  <w:style w:type="character" w:styleId="Hyperlink">
    <w:name w:val="Hyperlink"/>
    <w:basedOn w:val="DefaultParagraphFont"/>
    <w:uiPriority w:val="99"/>
    <w:unhideWhenUsed/>
    <w:qFormat/>
    <w:rsid w:val="00020C72"/>
    <w:rPr>
      <w:color w:val="FFF2CC" w:themeColor="accent4" w:themeTint="33"/>
      <w:u w:val="single"/>
    </w:rPr>
  </w:style>
  <w:style w:type="character" w:styleId="UnresolvedMention">
    <w:name w:val="Unresolved Mention"/>
    <w:basedOn w:val="DefaultParagraphFont"/>
    <w:uiPriority w:val="99"/>
    <w:semiHidden/>
    <w:unhideWhenUsed/>
    <w:rsid w:val="001904BD"/>
    <w:rPr>
      <w:color w:val="605E5C"/>
      <w:shd w:val="clear" w:color="auto" w:fill="E1DFDD"/>
    </w:rPr>
  </w:style>
  <w:style w:type="character" w:styleId="FollowedHyperlink">
    <w:name w:val="FollowedHyperlink"/>
    <w:basedOn w:val="DefaultParagraphFont"/>
    <w:uiPriority w:val="99"/>
    <w:semiHidden/>
    <w:unhideWhenUsed/>
    <w:qFormat/>
    <w:rsid w:val="00EC25C5"/>
    <w:rPr>
      <w:color w:val="B7BB1B"/>
      <w:u w:val="single"/>
    </w:rPr>
  </w:style>
  <w:style w:type="paragraph" w:customStyle="1" w:styleId="TitleAid">
    <w:name w:val="Title Aid"/>
    <w:basedOn w:val="Normal"/>
    <w:link w:val="TitleAidChar"/>
    <w:qFormat/>
    <w:rsid w:val="00F5439E"/>
    <w:pPr>
      <w:jc w:val="center"/>
    </w:pPr>
    <w:rPr>
      <w:sz w:val="36"/>
      <w:szCs w:val="36"/>
    </w:rPr>
  </w:style>
  <w:style w:type="character" w:customStyle="1" w:styleId="TitleAidChar">
    <w:name w:val="Title Aid Char"/>
    <w:basedOn w:val="DefaultParagraphFont"/>
    <w:link w:val="TitleAid"/>
    <w:rsid w:val="00F5439E"/>
    <w:rPr>
      <w:rFonts w:ascii="Cascadia Code" w:hAnsi="Cascadia Code"/>
      <w:color w:val="F2F2F2" w:themeColor="background1" w:themeShade="F2"/>
      <w:sz w:val="36"/>
      <w:szCs w:val="36"/>
    </w:rPr>
  </w:style>
  <w:style w:type="paragraph" w:customStyle="1" w:styleId="NumberedList">
    <w:name w:val="Numbered List"/>
    <w:basedOn w:val="ListParagraph"/>
    <w:link w:val="NumberedListChar"/>
    <w:qFormat/>
    <w:rsid w:val="00F5439E"/>
    <w:pPr>
      <w:numPr>
        <w:numId w:val="3"/>
      </w:numPr>
    </w:pPr>
  </w:style>
  <w:style w:type="character" w:customStyle="1" w:styleId="ListParagraphChar">
    <w:name w:val="List Paragraph Char"/>
    <w:basedOn w:val="DefaultParagraphFont"/>
    <w:link w:val="ListParagraph"/>
    <w:uiPriority w:val="34"/>
    <w:rsid w:val="00F5439E"/>
    <w:rPr>
      <w:rFonts w:ascii="Cascadia Code" w:hAnsi="Cascadia Code"/>
      <w:color w:val="F2F2F2" w:themeColor="background1" w:themeShade="F2"/>
      <w:sz w:val="20"/>
    </w:rPr>
  </w:style>
  <w:style w:type="character" w:customStyle="1" w:styleId="NumberedListChar">
    <w:name w:val="Numbered List Char"/>
    <w:basedOn w:val="ListParagraphChar"/>
    <w:link w:val="NumberedList"/>
    <w:rsid w:val="00F5439E"/>
    <w:rPr>
      <w:rFonts w:ascii="Cascadia Code" w:hAnsi="Cascadia Code"/>
      <w:color w:val="F2F2F2" w:themeColor="background1" w:themeShade="F2"/>
      <w:sz w:val="20"/>
    </w:rPr>
  </w:style>
  <w:style w:type="paragraph" w:styleId="TOCHeading">
    <w:name w:val="TOC Heading"/>
    <w:basedOn w:val="Heading1"/>
    <w:next w:val="Normal"/>
    <w:uiPriority w:val="39"/>
    <w:unhideWhenUsed/>
    <w:rsid w:val="00534968"/>
    <w:pPr>
      <w:pageBreakBefore w:val="0"/>
      <w:framePr w:w="0" w:vSpace="0" w:wrap="auto" w:vAnchor="margin" w:hAnchor="text" w:yAlign="inline"/>
      <w:pBdr>
        <w:top w:val="none" w:sz="0" w:space="0" w:color="auto"/>
        <w:bottom w:val="none" w:sz="0" w:space="0" w:color="auto"/>
      </w:pBdr>
      <w:shd w:val="clear" w:color="auto" w:fill="auto"/>
      <w:spacing w:before="240" w:line="259" w:lineRule="auto"/>
      <w:ind w:firstLine="0"/>
      <w:contextualSpacing w:val="0"/>
      <w:outlineLvl w:val="9"/>
    </w:pPr>
    <w:rPr>
      <w:rFonts w:asciiTheme="majorHAnsi" w:hAnsiTheme="majorHAnsi"/>
      <w:color w:val="2F5496" w:themeColor="accent1" w:themeShade="BF"/>
      <w:kern w:val="0"/>
      <w:sz w:val="32"/>
      <w:szCs w:val="32"/>
      <w14:ligatures w14:val="none"/>
    </w:rPr>
  </w:style>
  <w:style w:type="paragraph" w:styleId="TOC1">
    <w:name w:val="toc 1"/>
    <w:basedOn w:val="Normal"/>
    <w:next w:val="Normal"/>
    <w:autoRedefine/>
    <w:uiPriority w:val="39"/>
    <w:unhideWhenUsed/>
    <w:rsid w:val="00534968"/>
    <w:pPr>
      <w:spacing w:after="100"/>
    </w:pPr>
  </w:style>
  <w:style w:type="paragraph" w:styleId="TOC2">
    <w:name w:val="toc 2"/>
    <w:basedOn w:val="Normal"/>
    <w:next w:val="Normal"/>
    <w:autoRedefine/>
    <w:uiPriority w:val="39"/>
    <w:unhideWhenUsed/>
    <w:rsid w:val="00534968"/>
    <w:pPr>
      <w:spacing w:after="100"/>
      <w:ind w:left="220"/>
    </w:pPr>
  </w:style>
  <w:style w:type="paragraph" w:styleId="TOC3">
    <w:name w:val="toc 3"/>
    <w:basedOn w:val="Normal"/>
    <w:next w:val="Normal"/>
    <w:autoRedefine/>
    <w:uiPriority w:val="39"/>
    <w:unhideWhenUsed/>
    <w:rsid w:val="00534968"/>
    <w:pPr>
      <w:spacing w:after="100"/>
      <w:ind w:left="440"/>
    </w:pPr>
  </w:style>
  <w:style w:type="character" w:customStyle="1" w:styleId="Heading7Char">
    <w:name w:val="Heading 7 Char"/>
    <w:aliases w:val="Subsection 6 Char"/>
    <w:basedOn w:val="DefaultParagraphFont"/>
    <w:link w:val="Heading7"/>
    <w:uiPriority w:val="9"/>
    <w:rsid w:val="00DB0CFA"/>
    <w:rPr>
      <w:rFonts w:ascii="Copperplate Gothic Light" w:hAnsi="Copperplate Gothic Light"/>
      <w:color w:val="FFE599" w:themeColor="accent4" w:themeTint="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grz\Documents\GitHub\Class_Materials\Resources\CSC_1310-Fall_2024-Word_Template.dotx" TargetMode="External"/></Relationships>
</file>

<file path=word/theme/theme1.xml><?xml version="1.0" encoding="utf-8"?>
<a:theme xmlns:a="http://schemas.openxmlformats.org/drawingml/2006/main" name="TTU_CSC">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e6383e-3007-4e68-8acf-0717ca28077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3CE71874A061343BB67678FB4B9B47F" ma:contentTypeVersion="12" ma:contentTypeDescription="Create a new document." ma:contentTypeScope="" ma:versionID="ed5a56a69399e1cbc674e62b1b0e3a5d">
  <xsd:schema xmlns:xsd="http://www.w3.org/2001/XMLSchema" xmlns:xs="http://www.w3.org/2001/XMLSchema" xmlns:p="http://schemas.microsoft.com/office/2006/metadata/properties" xmlns:ns3="1fe6383e-3007-4e68-8acf-0717ca28077b" xmlns:ns4="6c76169d-ff69-41ed-a572-b6e8718e46b6" targetNamespace="http://schemas.microsoft.com/office/2006/metadata/properties" ma:root="true" ma:fieldsID="c696410d56cd4493f6b127b29992f0ee" ns3:_="" ns4:_="">
    <xsd:import namespace="1fe6383e-3007-4e68-8acf-0717ca28077b"/>
    <xsd:import namespace="6c76169d-ff69-41ed-a572-b6e8718e46b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6383e-3007-4e68-8acf-0717ca2807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6169d-ff69-41ed-a572-b6e8718e46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B0663-1639-45AD-AFDB-AC51B287C891}">
  <ds:schemaRefs>
    <ds:schemaRef ds:uri="http://schemas.microsoft.com/sharepoint/v3/contenttype/forms"/>
  </ds:schemaRefs>
</ds:datastoreItem>
</file>

<file path=customXml/itemProps2.xml><?xml version="1.0" encoding="utf-8"?>
<ds:datastoreItem xmlns:ds="http://schemas.openxmlformats.org/officeDocument/2006/customXml" ds:itemID="{F9434514-E47D-4F2C-80FD-838F8C4EAAE6}">
  <ds:schemaRefs>
    <ds:schemaRef ds:uri="http://schemas.microsoft.com/office/2006/metadata/properties"/>
    <ds:schemaRef ds:uri="http://schemas.microsoft.com/office/infopath/2007/PartnerControls"/>
    <ds:schemaRef ds:uri="1fe6383e-3007-4e68-8acf-0717ca28077b"/>
  </ds:schemaRefs>
</ds:datastoreItem>
</file>

<file path=customXml/itemProps3.xml><?xml version="1.0" encoding="utf-8"?>
<ds:datastoreItem xmlns:ds="http://schemas.openxmlformats.org/officeDocument/2006/customXml" ds:itemID="{00607D9A-7715-4630-A993-3EC7D8C065CB}">
  <ds:schemaRefs>
    <ds:schemaRef ds:uri="http://schemas.openxmlformats.org/officeDocument/2006/bibliography"/>
  </ds:schemaRefs>
</ds:datastoreItem>
</file>

<file path=customXml/itemProps4.xml><?xml version="1.0" encoding="utf-8"?>
<ds:datastoreItem xmlns:ds="http://schemas.openxmlformats.org/officeDocument/2006/customXml" ds:itemID="{B57551DE-378F-491B-AB90-20D5714B3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6383e-3007-4e68-8acf-0717ca28077b"/>
    <ds:schemaRef ds:uri="6c76169d-ff69-41ed-a572-b6e8718e4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CSC_1310-Fall_2024-Word_Template.dotx</Template>
  <TotalTime>162</TotalTime>
  <Pages>13</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Grzegorczyk</dc:creator>
  <cp:keywords/>
  <dc:description/>
  <cp:lastModifiedBy>John Grzegorczyk</cp:lastModifiedBy>
  <cp:revision>5</cp:revision>
  <dcterms:created xsi:type="dcterms:W3CDTF">2024-09-29T03:40:00Z</dcterms:created>
  <dcterms:modified xsi:type="dcterms:W3CDTF">2024-09-29T21:01:00Z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0x01010093CE71874A061343BB67678FB4B9B47F</vt:lpwstr>
  </property>
</Properties>
</file>